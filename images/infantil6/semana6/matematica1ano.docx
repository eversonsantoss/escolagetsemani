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A1775E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B22CEC" w:rsidRPr="00CC7C0F" w:rsidRDefault="00B22CEC" w:rsidP="00CC7C0F">
      <w:pPr>
        <w:spacing w:before="240"/>
        <w:rPr>
          <w:noProof/>
          <w:sz w:val="30"/>
          <w:szCs w:val="28"/>
          <w:lang w:eastAsia="pt-BR"/>
        </w:rPr>
      </w:pPr>
      <w:r>
        <w:rPr>
          <w:noProof/>
          <w:lang w:eastAsia="pt-BR"/>
        </w:rPr>
        <w:t xml:space="preserve">                                                 </w:t>
      </w:r>
      <w:r w:rsidR="00E41620">
        <w:rPr>
          <w:noProof/>
          <w:lang w:eastAsia="pt-BR"/>
        </w:rPr>
        <w:t xml:space="preserve">        </w:t>
      </w:r>
      <w:r w:rsidR="00CC7C0F" w:rsidRPr="00CC7C0F">
        <w:rPr>
          <w:noProof/>
          <w:sz w:val="28"/>
          <w:szCs w:val="28"/>
          <w:lang w:eastAsia="pt-BR"/>
        </w:rPr>
        <w:t>TRABALHO DIRIGIDO DE MATEMÁTICA</w:t>
      </w:r>
      <w:r w:rsidR="00CC7C0F">
        <w:rPr>
          <w:noProof/>
          <w:sz w:val="28"/>
          <w:szCs w:val="28"/>
          <w:lang w:eastAsia="pt-BR"/>
        </w:rPr>
        <w:t>(1</w:t>
      </w:r>
      <w:r w:rsidR="00CC7C0F">
        <w:rPr>
          <w:noProof/>
          <w:sz w:val="30"/>
          <w:szCs w:val="28"/>
          <w:lang w:eastAsia="pt-BR"/>
        </w:rPr>
        <w:t>ºano)</w:t>
      </w:r>
    </w:p>
    <w:p w:rsidR="00751719" w:rsidRDefault="00751719" w:rsidP="002D28F7">
      <w:pPr>
        <w:rPr>
          <w:noProof/>
          <w:lang w:eastAsia="pt-BR"/>
        </w:rPr>
      </w:pP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</w:t>
      </w:r>
    </w:p>
    <w:p w:rsidR="00251616" w:rsidRDefault="00CC7C0F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1 -L</w:t>
      </w:r>
      <w:r w:rsidR="00251616">
        <w:rPr>
          <w:rFonts w:ascii="Calibri" w:hAnsi="Calibri" w:cs="Calibri"/>
        </w:rPr>
        <w:t>igue os números ao seu nome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0                     dois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                     sete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                     quatro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3                     cinco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4                     zero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5                     três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6                     nove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7                     um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8                     oito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9                     seis </w:t>
      </w:r>
    </w:p>
    <w:p w:rsidR="00251616" w:rsidRDefault="00CC7C0F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2-C</w:t>
      </w:r>
      <w:r w:rsidR="00251616">
        <w:rPr>
          <w:rFonts w:ascii="Calibri" w:hAnsi="Calibri" w:cs="Calibri"/>
        </w:rPr>
        <w:t>omplete o texto com os números sequencia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um_________feijão com arroz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três________feijão no prato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________,________,falar inglês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_______,_________comer biscoito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_________,dez,comer pasteis</w:t>
      </w:r>
    </w:p>
    <w:p w:rsidR="00251616" w:rsidRDefault="00251616" w:rsidP="0025161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251616" w:rsidRDefault="00251616" w:rsidP="0025161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96AA7" w:rsidRDefault="00196AA7" w:rsidP="0025161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 </w:t>
      </w:r>
      <w:r w:rsidR="00CC7C0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Pinte meia dúzia de ovos ,e uma dúzia de bananas</w:t>
      </w:r>
    </w:p>
    <w:p w:rsidR="00196AA7" w:rsidRDefault="00196AA7" w:rsidP="00196AA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2647950" cy="17621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8B" w:rsidRDefault="00196AA7" w:rsidP="002D28F7">
      <w:pPr>
        <w:rPr>
          <w:noProof/>
          <w:lang w:eastAsia="pt-BR"/>
        </w:rPr>
      </w:pPr>
      <w:r>
        <w:rPr>
          <w:noProof/>
          <w:lang w:eastAsia="pt-BR"/>
        </w:rPr>
        <w:t>4</w:t>
      </w:r>
      <w:r w:rsidR="00CC7C0F">
        <w:rPr>
          <w:noProof/>
          <w:lang w:eastAsia="pt-BR"/>
        </w:rPr>
        <w:t>-</w:t>
      </w:r>
      <w:r>
        <w:rPr>
          <w:noProof/>
          <w:lang w:eastAsia="pt-BR"/>
        </w:rPr>
        <w:t xml:space="preserve"> Pinte o maior e circule o menor</w:t>
      </w:r>
    </w:p>
    <w:p w:rsidR="00196AA7" w:rsidRDefault="00EE6097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971675" cy="1672028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97" w:rsidRDefault="00EE6097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5 </w:t>
      </w:r>
      <w:r w:rsidR="00CC7C0F">
        <w:rPr>
          <w:noProof/>
          <w:lang w:eastAsia="pt-BR"/>
        </w:rPr>
        <w:t>-</w:t>
      </w:r>
      <w:r>
        <w:rPr>
          <w:noProof/>
          <w:lang w:eastAsia="pt-BR"/>
        </w:rPr>
        <w:t>Marque o número que corresponde a meia dezena.</w:t>
      </w:r>
    </w:p>
    <w:p w:rsidR="00EE6097" w:rsidRDefault="00EE6097" w:rsidP="002D28F7">
      <w:pPr>
        <w:rPr>
          <w:noProof/>
          <w:lang w:eastAsia="pt-BR"/>
        </w:rPr>
      </w:pPr>
      <w:r>
        <w:rPr>
          <w:noProof/>
          <w:lang w:eastAsia="pt-BR"/>
        </w:rPr>
        <w:t>1  -5-4-9-7-3-6-2-8</w:t>
      </w:r>
    </w:p>
    <w:p w:rsidR="00EE6097" w:rsidRDefault="00EE6097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6 </w:t>
      </w:r>
      <w:r w:rsidR="00CC7C0F">
        <w:rPr>
          <w:noProof/>
          <w:lang w:eastAsia="pt-BR"/>
        </w:rPr>
        <w:t>-</w:t>
      </w:r>
      <w:r>
        <w:rPr>
          <w:noProof/>
          <w:lang w:eastAsia="pt-BR"/>
        </w:rPr>
        <w:t xml:space="preserve"> </w:t>
      </w:r>
      <w:r w:rsidR="00CC7C0F">
        <w:rPr>
          <w:noProof/>
          <w:lang w:eastAsia="pt-BR"/>
        </w:rPr>
        <w:t>C</w:t>
      </w:r>
      <w:r w:rsidR="00FD308E">
        <w:rPr>
          <w:noProof/>
          <w:lang w:eastAsia="pt-BR"/>
        </w:rPr>
        <w:t>oloque o simbolo maior &gt; que menor  &lt;</w:t>
      </w:r>
    </w:p>
    <w:p w:rsidR="00FD308E" w:rsidRDefault="00FD308E" w:rsidP="002D28F7">
      <w:pPr>
        <w:rPr>
          <w:noProof/>
          <w:lang w:eastAsia="pt-BR"/>
        </w:rPr>
      </w:pPr>
      <w:r>
        <w:rPr>
          <w:noProof/>
          <w:lang w:eastAsia="pt-BR"/>
        </w:rPr>
        <w:t>4___5        6___5         9___2</w:t>
      </w:r>
    </w:p>
    <w:p w:rsidR="00FD308E" w:rsidRDefault="00FD308E" w:rsidP="002D28F7">
      <w:pPr>
        <w:rPr>
          <w:noProof/>
          <w:lang w:eastAsia="pt-BR"/>
        </w:rPr>
      </w:pPr>
      <w:r>
        <w:rPr>
          <w:noProof/>
          <w:lang w:eastAsia="pt-BR"/>
        </w:rPr>
        <w:t>8 ___4      10___20       6__8</w:t>
      </w:r>
    </w:p>
    <w:p w:rsidR="00FD308E" w:rsidRDefault="00FD308E" w:rsidP="002D28F7">
      <w:pPr>
        <w:rPr>
          <w:noProof/>
          <w:lang w:eastAsia="pt-BR"/>
        </w:rPr>
      </w:pPr>
      <w:r>
        <w:rPr>
          <w:noProof/>
          <w:lang w:eastAsia="pt-BR"/>
        </w:rPr>
        <w:t>6</w:t>
      </w:r>
      <w:r w:rsidR="00CC7C0F">
        <w:rPr>
          <w:noProof/>
          <w:lang w:eastAsia="pt-BR"/>
        </w:rPr>
        <w:t>A-</w:t>
      </w:r>
      <w:r>
        <w:rPr>
          <w:noProof/>
          <w:lang w:eastAsia="pt-BR"/>
        </w:rPr>
        <w:t xml:space="preserve">   Vamos somar?</w:t>
      </w:r>
    </w:p>
    <w:p w:rsidR="00FD308E" w:rsidRDefault="00FD308E" w:rsidP="002D28F7">
      <w:pPr>
        <w:rPr>
          <w:noProof/>
          <w:lang w:eastAsia="pt-BR"/>
        </w:rPr>
      </w:pPr>
      <w:r>
        <w:rPr>
          <w:noProof/>
          <w:lang w:eastAsia="pt-BR"/>
        </w:rPr>
        <w:t>4+2=______       3+7=________</w:t>
      </w:r>
    </w:p>
    <w:p w:rsidR="00FD308E" w:rsidRDefault="00FD308E" w:rsidP="002D28F7">
      <w:pPr>
        <w:rPr>
          <w:noProof/>
          <w:lang w:eastAsia="pt-BR"/>
        </w:rPr>
      </w:pPr>
      <w:r>
        <w:rPr>
          <w:noProof/>
          <w:lang w:eastAsia="pt-BR"/>
        </w:rPr>
        <w:t>6+4=_____             5+5=_____</w:t>
      </w:r>
    </w:p>
    <w:p w:rsidR="00FD308E" w:rsidRDefault="00FD308E" w:rsidP="002D28F7">
      <w:pPr>
        <w:rPr>
          <w:noProof/>
          <w:lang w:eastAsia="pt-BR"/>
        </w:rPr>
      </w:pPr>
      <w:r>
        <w:rPr>
          <w:noProof/>
          <w:lang w:eastAsia="pt-BR"/>
        </w:rPr>
        <w:t>7</w:t>
      </w:r>
      <w:r w:rsidR="00CC7C0F">
        <w:rPr>
          <w:noProof/>
          <w:lang w:eastAsia="pt-BR"/>
        </w:rPr>
        <w:t>-</w:t>
      </w:r>
      <w:r>
        <w:rPr>
          <w:noProof/>
          <w:lang w:eastAsia="pt-BR"/>
        </w:rPr>
        <w:t xml:space="preserve">   Desenhe uma dezena de flores,</w:t>
      </w:r>
      <w:r w:rsidR="008B6455">
        <w:rPr>
          <w:noProof/>
          <w:lang w:eastAsia="pt-BR"/>
        </w:rPr>
        <w:t>e 6 unidades de bombons</w:t>
      </w:r>
    </w:p>
    <w:p w:rsidR="008B6455" w:rsidRDefault="008B6455" w:rsidP="002D28F7">
      <w:pPr>
        <w:rPr>
          <w:noProof/>
          <w:lang w:eastAsia="pt-BR"/>
        </w:rPr>
      </w:pPr>
    </w:p>
    <w:p w:rsidR="007944EE" w:rsidRPr="00251616" w:rsidRDefault="008B6455" w:rsidP="002D28F7">
      <w:pPr>
        <w:rPr>
          <w:noProof/>
          <w:lang w:eastAsia="pt-BR"/>
        </w:rPr>
      </w:pPr>
      <w:r>
        <w:rPr>
          <w:noProof/>
          <w:lang w:eastAsia="pt-BR"/>
        </w:rPr>
        <w:t>8</w:t>
      </w:r>
      <w:r w:rsidR="00CC7C0F">
        <w:rPr>
          <w:noProof/>
          <w:lang w:eastAsia="pt-BR"/>
        </w:rPr>
        <w:t>-</w:t>
      </w:r>
      <w:r w:rsidR="007944EE">
        <w:rPr>
          <w:noProof/>
          <w:lang w:eastAsia="pt-BR"/>
        </w:rPr>
        <w:t xml:space="preserve"> Vamos separar as dezenas  das unidades.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</w:tblGrid>
      <w:tr w:rsidR="007944EE" w:rsidTr="007944EE">
        <w:trPr>
          <w:trHeight w:val="238"/>
        </w:trPr>
        <w:tc>
          <w:tcPr>
            <w:tcW w:w="626" w:type="dxa"/>
          </w:tcPr>
          <w:p w:rsidR="007944EE" w:rsidRDefault="007944EE" w:rsidP="002D28F7">
            <w:pPr>
              <w:rPr>
                <w:noProof/>
                <w:lang w:eastAsia="pt-BR"/>
              </w:rPr>
            </w:pPr>
          </w:p>
        </w:tc>
        <w:tc>
          <w:tcPr>
            <w:tcW w:w="626" w:type="dxa"/>
          </w:tcPr>
          <w:p w:rsidR="007944EE" w:rsidRDefault="007944EE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</w:t>
            </w:r>
          </w:p>
        </w:tc>
        <w:tc>
          <w:tcPr>
            <w:tcW w:w="626" w:type="dxa"/>
          </w:tcPr>
          <w:p w:rsidR="007944EE" w:rsidRDefault="007944EE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U</w:t>
            </w:r>
          </w:p>
        </w:tc>
      </w:tr>
      <w:tr w:rsidR="007944EE" w:rsidTr="007944EE">
        <w:trPr>
          <w:trHeight w:val="357"/>
        </w:trPr>
        <w:tc>
          <w:tcPr>
            <w:tcW w:w="626" w:type="dxa"/>
            <w:tcBorders>
              <w:bottom w:val="single" w:sz="4" w:space="0" w:color="auto"/>
            </w:tcBorders>
          </w:tcPr>
          <w:p w:rsidR="007944EE" w:rsidRDefault="007944EE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34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7944EE" w:rsidRDefault="007944EE" w:rsidP="002D28F7">
            <w:pPr>
              <w:rPr>
                <w:noProof/>
                <w:lang w:eastAsia="pt-BR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7944EE" w:rsidRDefault="007944EE" w:rsidP="002D28F7">
            <w:pPr>
              <w:rPr>
                <w:noProof/>
                <w:lang w:eastAsia="pt-BR"/>
              </w:rPr>
            </w:pPr>
          </w:p>
        </w:tc>
      </w:tr>
      <w:tr w:rsidR="007944EE" w:rsidTr="007C636F">
        <w:trPr>
          <w:trHeight w:val="375"/>
        </w:trPr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944EE" w:rsidRDefault="007944EE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22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944EE" w:rsidRDefault="007944EE" w:rsidP="002D28F7">
            <w:pPr>
              <w:rPr>
                <w:noProof/>
                <w:lang w:eastAsia="pt-BR"/>
              </w:rPr>
            </w:pP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944EE" w:rsidRDefault="007944EE" w:rsidP="002D28F7">
            <w:pPr>
              <w:rPr>
                <w:noProof/>
                <w:lang w:eastAsia="pt-BR"/>
              </w:rPr>
            </w:pPr>
          </w:p>
        </w:tc>
      </w:tr>
      <w:tr w:rsidR="007C636F" w:rsidTr="007C636F">
        <w:trPr>
          <w:trHeight w:val="300"/>
        </w:trPr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C636F" w:rsidRDefault="007C636F" w:rsidP="002D28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18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C636F" w:rsidRDefault="007C636F" w:rsidP="002D28F7">
            <w:pPr>
              <w:rPr>
                <w:noProof/>
                <w:lang w:eastAsia="pt-BR"/>
              </w:rPr>
            </w:pP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C636F" w:rsidRDefault="007C636F" w:rsidP="002D28F7">
            <w:pPr>
              <w:rPr>
                <w:noProof/>
                <w:lang w:eastAsia="pt-BR"/>
              </w:rPr>
            </w:pPr>
          </w:p>
        </w:tc>
      </w:tr>
      <w:tr w:rsidR="007C636F" w:rsidTr="007C636F"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C636F" w:rsidRDefault="007C636F" w:rsidP="002D28F7">
            <w:pPr>
              <w:rPr>
                <w:noProof/>
                <w:lang w:eastAsia="pt-BR"/>
              </w:rPr>
            </w:pP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C636F" w:rsidRDefault="007C636F" w:rsidP="002D28F7">
            <w:pPr>
              <w:rPr>
                <w:noProof/>
                <w:lang w:eastAsia="pt-BR"/>
              </w:rPr>
            </w:pP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</w:tcPr>
          <w:p w:rsidR="007C636F" w:rsidRDefault="007C636F" w:rsidP="002D28F7">
            <w:pPr>
              <w:rPr>
                <w:noProof/>
                <w:lang w:eastAsia="pt-BR"/>
              </w:rPr>
            </w:pPr>
          </w:p>
        </w:tc>
      </w:tr>
    </w:tbl>
    <w:p w:rsidR="008B6455" w:rsidRPr="00251616" w:rsidRDefault="008B6455" w:rsidP="002D28F7">
      <w:pPr>
        <w:rPr>
          <w:noProof/>
          <w:lang w:eastAsia="pt-BR"/>
        </w:rPr>
      </w:pPr>
    </w:p>
    <w:tbl>
      <w:tblPr>
        <w:tblStyle w:val="Tabelacomgrade"/>
        <w:tblpPr w:leftFromText="141" w:rightFromText="141" w:vertAnchor="text" w:horzAnchor="page" w:tblpX="1" w:tblpY="1401"/>
        <w:tblW w:w="0" w:type="auto"/>
        <w:tblLook w:val="0000" w:firstRow="0" w:lastRow="0" w:firstColumn="0" w:lastColumn="0" w:noHBand="0" w:noVBand="0"/>
      </w:tblPr>
      <w:tblGrid>
        <w:gridCol w:w="222"/>
        <w:gridCol w:w="410"/>
      </w:tblGrid>
      <w:tr w:rsidR="008B6455" w:rsidTr="007D7B1C">
        <w:trPr>
          <w:trHeight w:val="102"/>
        </w:trPr>
        <w:tc>
          <w:tcPr>
            <w:tcW w:w="89" w:type="dxa"/>
            <w:vMerge w:val="restart"/>
            <w:tcBorders>
              <w:right w:val="nil"/>
            </w:tcBorders>
          </w:tcPr>
          <w:p w:rsidR="008B6455" w:rsidRDefault="008B6455" w:rsidP="008B6455">
            <w:pPr>
              <w:rPr>
                <w:noProof/>
                <w:lang w:eastAsia="pt-B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B6455" w:rsidRDefault="008B6455" w:rsidP="008B6455">
            <w:pPr>
              <w:rPr>
                <w:noProof/>
                <w:lang w:eastAsia="pt-BR"/>
              </w:rPr>
            </w:pPr>
          </w:p>
        </w:tc>
      </w:tr>
      <w:tr w:rsidR="008B6455" w:rsidTr="007D7B1C">
        <w:trPr>
          <w:trHeight w:val="660"/>
        </w:trPr>
        <w:tc>
          <w:tcPr>
            <w:tcW w:w="89" w:type="dxa"/>
            <w:vMerge/>
            <w:tcBorders>
              <w:bottom w:val="nil"/>
              <w:right w:val="nil"/>
            </w:tcBorders>
          </w:tcPr>
          <w:p w:rsidR="008B6455" w:rsidRDefault="008B6455" w:rsidP="008B6455">
            <w:pPr>
              <w:rPr>
                <w:noProof/>
                <w:lang w:eastAsia="pt-B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8B6455" w:rsidRDefault="008B6455" w:rsidP="008B6455">
            <w:pPr>
              <w:rPr>
                <w:noProof/>
                <w:lang w:eastAsia="pt-BR"/>
              </w:rPr>
            </w:pPr>
          </w:p>
        </w:tc>
      </w:tr>
    </w:tbl>
    <w:p w:rsidR="007D7B1C" w:rsidRDefault="007C636F" w:rsidP="002D28F7">
      <w:pPr>
        <w:rPr>
          <w:noProof/>
          <w:lang w:eastAsia="pt-BR"/>
        </w:rPr>
      </w:pPr>
      <w:r>
        <w:rPr>
          <w:noProof/>
          <w:lang w:eastAsia="pt-BR"/>
        </w:rPr>
        <w:t>9</w:t>
      </w:r>
      <w:r w:rsidR="00CC7C0F">
        <w:rPr>
          <w:noProof/>
          <w:lang w:eastAsia="pt-BR"/>
        </w:rPr>
        <w:t>-</w:t>
      </w:r>
      <w:bookmarkStart w:id="0" w:name="_GoBack"/>
      <w:bookmarkEnd w:id="0"/>
      <w:r>
        <w:rPr>
          <w:noProof/>
          <w:lang w:eastAsia="pt-BR"/>
        </w:rPr>
        <w:t xml:space="preserve"> Faça um desenho usando as formas geométricas </w:t>
      </w:r>
    </w:p>
    <w:p w:rsidR="007D7B1C" w:rsidRDefault="007D7B1C" w:rsidP="002D28F7">
      <w:pPr>
        <w:rPr>
          <w:noProof/>
          <w:lang w:eastAsia="pt-BR"/>
        </w:rPr>
      </w:pPr>
    </w:p>
    <w:p w:rsidR="007C636F" w:rsidRPr="00251616" w:rsidRDefault="00A1775E" w:rsidP="002D28F7">
      <w:pPr>
        <w:rPr>
          <w:noProof/>
          <w:lang w:eastAsia="pt-BR"/>
        </w:rPr>
      </w:pPr>
      <w:r>
        <w:rPr>
          <w:noProof/>
          <w:lang w:eastAsia="pt-BR"/>
        </w:rPr>
        <w:pict>
          <v:roundrect id="_x0000_s1044" style="position:absolute;margin-left:85.35pt;margin-top:.1pt;width:60.4pt;height:41.3pt;z-index:251660288" arcsize="10923f"/>
        </w:pict>
      </w:r>
      <w:r>
        <w:rPr>
          <w:noProof/>
          <w:lang w:eastAsia="pt-BR"/>
        </w:rPr>
      </w:r>
      <w:r>
        <w:rPr>
          <w:noProof/>
          <w:lang w:eastAsia="pt-BR"/>
        </w:rPr>
        <w:pict>
          <v:group id="_x0000_s1041" editas="canvas" style="width:503.2pt;height:121.65pt;mso-position-horizontal-relative:char;mso-position-vertical-relative:line" coordorigin="2272,2347" coordsize="7200,17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272;top:2347;width:7200;height:1741" o:preferrelative="f">
              <v:fill o:detectmouseclick="t"/>
              <v:path o:extrusionok="t" o:connecttype="none"/>
              <o:lock v:ext="edit" text="t"/>
            </v:shape>
            <v:oval id="_x0000_s1042" style="position:absolute;left:2336;top:2412;width:501;height:601"/>
            <v:rect id="_x0000_s1043" style="position:absolute;left:2923;top:2347;width:494;height:59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5" type="#_x0000_t5" style="position:absolute;left:4425;top:2347;width:1353;height:591"/>
            <w10:wrap type="none"/>
            <w10:anchorlock/>
          </v:group>
        </w:pict>
      </w:r>
    </w:p>
    <w:sectPr w:rsidR="007C636F" w:rsidRPr="00251616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75E" w:rsidRDefault="00A1775E" w:rsidP="00251616">
      <w:pPr>
        <w:spacing w:after="0" w:line="240" w:lineRule="auto"/>
      </w:pPr>
      <w:r>
        <w:separator/>
      </w:r>
    </w:p>
  </w:endnote>
  <w:endnote w:type="continuationSeparator" w:id="0">
    <w:p w:rsidR="00A1775E" w:rsidRDefault="00A1775E" w:rsidP="0025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75E" w:rsidRDefault="00A1775E" w:rsidP="00251616">
      <w:pPr>
        <w:spacing w:after="0" w:line="240" w:lineRule="auto"/>
      </w:pPr>
      <w:r>
        <w:separator/>
      </w:r>
    </w:p>
  </w:footnote>
  <w:footnote w:type="continuationSeparator" w:id="0">
    <w:p w:rsidR="00A1775E" w:rsidRDefault="00A1775E" w:rsidP="0025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1719"/>
    <w:rsid w:val="00065109"/>
    <w:rsid w:val="000B149C"/>
    <w:rsid w:val="000C30AF"/>
    <w:rsid w:val="00196AA7"/>
    <w:rsid w:val="001D1A53"/>
    <w:rsid w:val="00232774"/>
    <w:rsid w:val="002372C9"/>
    <w:rsid w:val="00251616"/>
    <w:rsid w:val="002D28F7"/>
    <w:rsid w:val="002F4E8B"/>
    <w:rsid w:val="00305B3D"/>
    <w:rsid w:val="0042655E"/>
    <w:rsid w:val="004D2365"/>
    <w:rsid w:val="005001BE"/>
    <w:rsid w:val="005E3E0D"/>
    <w:rsid w:val="005F6862"/>
    <w:rsid w:val="00602EDB"/>
    <w:rsid w:val="006A25AA"/>
    <w:rsid w:val="006A49CC"/>
    <w:rsid w:val="006C1E34"/>
    <w:rsid w:val="00737241"/>
    <w:rsid w:val="00751719"/>
    <w:rsid w:val="007944EE"/>
    <w:rsid w:val="007C636F"/>
    <w:rsid w:val="007D7B1C"/>
    <w:rsid w:val="007F5B0A"/>
    <w:rsid w:val="00863F2B"/>
    <w:rsid w:val="0088202C"/>
    <w:rsid w:val="008B6455"/>
    <w:rsid w:val="008D6237"/>
    <w:rsid w:val="009546C0"/>
    <w:rsid w:val="00A16850"/>
    <w:rsid w:val="00A1775E"/>
    <w:rsid w:val="00A37FC8"/>
    <w:rsid w:val="00B22CEC"/>
    <w:rsid w:val="00C22111"/>
    <w:rsid w:val="00C81A87"/>
    <w:rsid w:val="00CC7C0F"/>
    <w:rsid w:val="00D10600"/>
    <w:rsid w:val="00DF06FD"/>
    <w:rsid w:val="00E41620"/>
    <w:rsid w:val="00EE6097"/>
    <w:rsid w:val="00FD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552AFFBD"/>
  <w15:docId w15:val="{E9C679C9-5CEE-40BC-BEE7-C5BF5E88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251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1616"/>
  </w:style>
  <w:style w:type="paragraph" w:styleId="Rodap">
    <w:name w:val="footer"/>
    <w:basedOn w:val="Normal"/>
    <w:link w:val="RodapChar"/>
    <w:uiPriority w:val="99"/>
    <w:semiHidden/>
    <w:unhideWhenUsed/>
    <w:rsid w:val="00251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5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38DB3-123E-40BD-8E95-EE94A7BB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</Template>
  <TotalTime>149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ivonaldo dos santos frança</cp:lastModifiedBy>
  <cp:revision>5</cp:revision>
  <dcterms:created xsi:type="dcterms:W3CDTF">2020-04-26T20:28:00Z</dcterms:created>
  <dcterms:modified xsi:type="dcterms:W3CDTF">2020-05-05T00:06:00Z</dcterms:modified>
</cp:coreProperties>
</file>