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9CC" w:rsidRPr="00642F83" w:rsidRDefault="00021CB3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7.65pt;margin-top:7.6pt;width:131.25pt;height:100.5pt;z-index:251658240" strokecolor="white [3212]">
            <v:textbox style="mso-next-textbox:#_x0000_s1031">
              <w:txbxContent>
                <w:p w:rsidR="00A16850" w:rsidRDefault="00A16850">
                  <w:r w:rsidRPr="00A16850"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409700" cy="1158466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96.4pt;height:25.8pt" strokecolor="black [3213]">
            <v:shadow color="#868686"/>
            <v:textpath style="font-family:&quot;Arial Black&quot;;v-text-kern:t" trim="t" fitpath="t" string="COLEGIO JARDIM GETSÊMANI"/>
          </v:shape>
        </w:pic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Turno:____________________________________</w:t>
      </w:r>
    </w:p>
    <w:p w:rsidR="00CC1312" w:rsidRPr="00021CB3" w:rsidRDefault="00B22CEC" w:rsidP="00CC1312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                                         </w:t>
      </w:r>
      <w:r w:rsidR="00021CB3">
        <w:rPr>
          <w:noProof/>
          <w:lang w:eastAsia="pt-BR"/>
        </w:rPr>
        <w:t xml:space="preserve"> </w:t>
      </w:r>
      <w:r w:rsidR="00021CB3" w:rsidRPr="00021CB3">
        <w:rPr>
          <w:b/>
          <w:noProof/>
          <w:sz w:val="28"/>
          <w:szCs w:val="28"/>
          <w:lang w:eastAsia="pt-BR"/>
        </w:rPr>
        <w:t xml:space="preserve">TRABALHO DIRIGIDO </w:t>
      </w:r>
      <w:r w:rsidR="00CC1312" w:rsidRPr="00021CB3">
        <w:rPr>
          <w:b/>
          <w:noProof/>
          <w:sz w:val="28"/>
          <w:szCs w:val="28"/>
          <w:lang w:eastAsia="pt-BR"/>
        </w:rPr>
        <w:t>HISTÓRIA</w:t>
      </w:r>
      <w:r w:rsidR="00021CB3" w:rsidRPr="00021CB3">
        <w:rPr>
          <w:b/>
          <w:noProof/>
          <w:sz w:val="28"/>
          <w:szCs w:val="28"/>
          <w:lang w:eastAsia="pt-BR"/>
        </w:rPr>
        <w:t xml:space="preserve"> </w:t>
      </w:r>
      <w:r w:rsidR="00021CB3">
        <w:rPr>
          <w:b/>
          <w:noProof/>
          <w:sz w:val="28"/>
          <w:szCs w:val="28"/>
          <w:lang w:eastAsia="pt-BR"/>
        </w:rPr>
        <w:t>(</w:t>
      </w:r>
      <w:r w:rsidR="00021CB3" w:rsidRPr="00021CB3">
        <w:rPr>
          <w:b/>
          <w:noProof/>
          <w:sz w:val="28"/>
          <w:szCs w:val="28"/>
          <w:lang w:eastAsia="pt-BR"/>
        </w:rPr>
        <w:t>1ºANO</w:t>
      </w:r>
      <w:r w:rsidR="00021CB3">
        <w:rPr>
          <w:b/>
          <w:noProof/>
          <w:sz w:val="28"/>
          <w:szCs w:val="28"/>
          <w:lang w:eastAsia="pt-BR"/>
        </w:rPr>
        <w:t>)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1</w:t>
      </w:r>
      <w:r w:rsidR="00021CB3">
        <w:rPr>
          <w:noProof/>
          <w:lang w:eastAsia="pt-BR"/>
        </w:rPr>
        <w:t>-</w:t>
      </w:r>
      <w:r>
        <w:rPr>
          <w:noProof/>
          <w:lang w:eastAsia="pt-BR"/>
        </w:rPr>
        <w:t xml:space="preserve">  Agora marque um X ,como você é: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Você é uma: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 )menino    (   )menina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2</w:t>
      </w:r>
      <w:r w:rsidR="00021CB3">
        <w:rPr>
          <w:noProof/>
          <w:lang w:eastAsia="pt-BR"/>
        </w:rPr>
        <w:t>-  V</w:t>
      </w:r>
      <w:r>
        <w:rPr>
          <w:noProof/>
          <w:lang w:eastAsia="pt-BR"/>
        </w:rPr>
        <w:t>ocê gosta de: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 xml:space="preserve">(   ) brincar    (   ) estudar   (    )   comer 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3</w:t>
      </w:r>
      <w:r w:rsidR="00021CB3">
        <w:rPr>
          <w:noProof/>
          <w:lang w:eastAsia="pt-BR"/>
        </w:rPr>
        <w:t>- V</w:t>
      </w:r>
      <w:r>
        <w:rPr>
          <w:noProof/>
          <w:lang w:eastAsia="pt-BR"/>
        </w:rPr>
        <w:t>ocê tem cabelos: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) cacheados   (   ) lisos    (   )ondulados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 xml:space="preserve">4 </w:t>
      </w:r>
      <w:r w:rsidR="00021CB3">
        <w:rPr>
          <w:noProof/>
          <w:lang w:eastAsia="pt-BR"/>
        </w:rPr>
        <w:t>-  V</w:t>
      </w:r>
      <w:r>
        <w:rPr>
          <w:noProof/>
          <w:lang w:eastAsia="pt-BR"/>
        </w:rPr>
        <w:t>ocê tem olhos: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 )claros    (   ) escuros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5</w:t>
      </w:r>
      <w:r w:rsidR="00021CB3">
        <w:rPr>
          <w:noProof/>
          <w:lang w:eastAsia="pt-BR"/>
        </w:rPr>
        <w:t>-  P</w:t>
      </w:r>
      <w:r>
        <w:rPr>
          <w:noProof/>
          <w:lang w:eastAsia="pt-BR"/>
        </w:rPr>
        <w:t>inte os quadros que representam caracteristicas suas:</w:t>
      </w:r>
    </w:p>
    <w:tbl>
      <w:tblPr>
        <w:tblW w:w="1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9"/>
        <w:gridCol w:w="960"/>
      </w:tblGrid>
      <w:tr w:rsidR="00CC1312" w:rsidRPr="004D09AA" w:rsidTr="008D3AE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falante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tímido</w:t>
            </w:r>
          </w:p>
        </w:tc>
      </w:tr>
      <w:tr w:rsidR="00CC1312" w:rsidRPr="004D09AA" w:rsidTr="008D3A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agitado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tranquilo</w:t>
            </w:r>
          </w:p>
        </w:tc>
      </w:tr>
      <w:tr w:rsidR="00CC1312" w:rsidRPr="004D09AA" w:rsidTr="008D3A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estudioso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C1312" w:rsidRPr="004D09AA" w:rsidTr="008D3A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CC1312" w:rsidRPr="004D09AA" w:rsidTr="008D3AE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1312" w:rsidRPr="004D09AA" w:rsidRDefault="00CC1312" w:rsidP="008D3A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09AA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 xml:space="preserve"> 6 </w:t>
      </w:r>
      <w:r w:rsidR="00021CB3">
        <w:rPr>
          <w:noProof/>
          <w:lang w:eastAsia="pt-BR"/>
        </w:rPr>
        <w:t>-</w:t>
      </w:r>
      <w:r>
        <w:rPr>
          <w:noProof/>
          <w:lang w:eastAsia="pt-BR"/>
        </w:rPr>
        <w:t xml:space="preserve"> Relacione corretamente.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1° infância                         7 a 12 anos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2° infância                       0 a 7 anos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Adolescência                  12 a  18 anos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Fase adulta                      a partir dos 18 anos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 xml:space="preserve">7 </w:t>
      </w:r>
      <w:r w:rsidR="00021CB3">
        <w:rPr>
          <w:noProof/>
          <w:lang w:eastAsia="pt-BR"/>
        </w:rPr>
        <w:t>- M</w:t>
      </w:r>
      <w:r>
        <w:rPr>
          <w:noProof/>
          <w:lang w:eastAsia="pt-BR"/>
        </w:rPr>
        <w:t>arque um X nos documentos que você possue: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(   ) identidade (    ) cartão de vacina (   ) certidão de nascimento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8</w:t>
      </w:r>
      <w:r w:rsidR="00021CB3">
        <w:rPr>
          <w:noProof/>
          <w:lang w:eastAsia="pt-BR"/>
        </w:rPr>
        <w:t>-  M</w:t>
      </w:r>
      <w:r>
        <w:rPr>
          <w:noProof/>
          <w:lang w:eastAsia="pt-BR"/>
        </w:rPr>
        <w:t>arque um X nos quadrinhos que corresponde seu jeito de ser: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 )bricalhão              (   ) inteligente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)educado                 (    )baguceiro</w:t>
      </w:r>
    </w:p>
    <w:p w:rsidR="00CC1312" w:rsidRDefault="00CC1312" w:rsidP="00CC1312">
      <w:pPr>
        <w:rPr>
          <w:noProof/>
          <w:lang w:eastAsia="pt-BR"/>
        </w:rPr>
      </w:pPr>
      <w:r>
        <w:rPr>
          <w:noProof/>
          <w:lang w:eastAsia="pt-BR"/>
        </w:rPr>
        <w:t>(    )triste                      (    )medroso</w:t>
      </w:r>
    </w:p>
    <w:p w:rsidR="00CC1312" w:rsidRDefault="00CC1312" w:rsidP="00CC1312">
      <w:pPr>
        <w:rPr>
          <w:noProof/>
          <w:lang w:eastAsia="pt-BR"/>
        </w:rPr>
      </w:pP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>9</w:t>
      </w:r>
      <w:r w:rsidR="00021CB3">
        <w:rPr>
          <w:noProof/>
          <w:lang w:eastAsia="pt-BR"/>
        </w:rPr>
        <w:t>-</w:t>
      </w:r>
      <w:r>
        <w:rPr>
          <w:noProof/>
          <w:lang w:eastAsia="pt-BR"/>
        </w:rPr>
        <w:t xml:space="preserve"> Faça a correspondência correta .</w:t>
      </w: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Pode estudar.</w:t>
      </w: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Pode abrir conta em banco</w:t>
      </w: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>Quem possui documentos...</w:t>
      </w: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Não existe perante as leis do Brasil.</w:t>
      </w:r>
    </w:p>
    <w:p w:rsidR="00CC1312" w:rsidRDefault="00CC1312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       Não pde estudar</w:t>
      </w:r>
    </w:p>
    <w:p w:rsidR="00CC1312" w:rsidRDefault="003426FF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Quem não possui </w:t>
      </w:r>
      <w:r w:rsidR="00CC1312">
        <w:rPr>
          <w:noProof/>
          <w:lang w:eastAsia="pt-BR"/>
        </w:rPr>
        <w:t xml:space="preserve">                               </w:t>
      </w:r>
      <w:r>
        <w:rPr>
          <w:noProof/>
          <w:lang w:eastAsia="pt-BR"/>
        </w:rPr>
        <w:t xml:space="preserve">    </w:t>
      </w:r>
      <w:r w:rsidR="00CC1312">
        <w:rPr>
          <w:noProof/>
          <w:lang w:eastAsia="pt-BR"/>
        </w:rPr>
        <w:t xml:space="preserve"> Não pode votar</w:t>
      </w:r>
      <w:r>
        <w:rPr>
          <w:noProof/>
          <w:lang w:eastAsia="pt-BR"/>
        </w:rPr>
        <w:t>.</w:t>
      </w:r>
    </w:p>
    <w:p w:rsidR="003426FF" w:rsidRDefault="003426FF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Documentos...                                        Pode receber as vacinas     </w:t>
      </w:r>
    </w:p>
    <w:p w:rsidR="003426FF" w:rsidRDefault="003426FF" w:rsidP="002D28F7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                         Necessárias para a prevenção de doenças.            </w:t>
      </w:r>
    </w:p>
    <w:p w:rsidR="003426FF" w:rsidRDefault="003426FF" w:rsidP="002D28F7">
      <w:pPr>
        <w:rPr>
          <w:noProof/>
          <w:lang w:eastAsia="pt-BR"/>
        </w:rPr>
      </w:pPr>
      <w:r>
        <w:rPr>
          <w:noProof/>
          <w:lang w:eastAsia="pt-BR"/>
        </w:rPr>
        <w:t>10</w:t>
      </w:r>
      <w:r w:rsidR="00021CB3">
        <w:rPr>
          <w:noProof/>
          <w:lang w:eastAsia="pt-BR"/>
        </w:rPr>
        <w:t>-  D</w:t>
      </w:r>
      <w:bookmarkStart w:id="0" w:name="_GoBack"/>
      <w:bookmarkEnd w:id="0"/>
      <w:r>
        <w:rPr>
          <w:noProof/>
          <w:lang w:eastAsia="pt-BR"/>
        </w:rPr>
        <w:t xml:space="preserve">esenhe sua família.   </w:t>
      </w:r>
    </w:p>
    <w:sectPr w:rsidR="003426FF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C1312"/>
    <w:rsid w:val="00021CB3"/>
    <w:rsid w:val="00065109"/>
    <w:rsid w:val="000B149C"/>
    <w:rsid w:val="000C30AF"/>
    <w:rsid w:val="001D1A53"/>
    <w:rsid w:val="00232774"/>
    <w:rsid w:val="002D28F7"/>
    <w:rsid w:val="00305B3D"/>
    <w:rsid w:val="003426FF"/>
    <w:rsid w:val="0042655E"/>
    <w:rsid w:val="004D2365"/>
    <w:rsid w:val="004E6C52"/>
    <w:rsid w:val="005001BE"/>
    <w:rsid w:val="005F6862"/>
    <w:rsid w:val="00602EDB"/>
    <w:rsid w:val="006A49CC"/>
    <w:rsid w:val="006C1E34"/>
    <w:rsid w:val="007F5B0A"/>
    <w:rsid w:val="00863F2B"/>
    <w:rsid w:val="0088202C"/>
    <w:rsid w:val="008D6237"/>
    <w:rsid w:val="009546C0"/>
    <w:rsid w:val="00A16850"/>
    <w:rsid w:val="00A37FC8"/>
    <w:rsid w:val="00B22CEC"/>
    <w:rsid w:val="00C81A87"/>
    <w:rsid w:val="00CC1312"/>
    <w:rsid w:val="00D10600"/>
    <w:rsid w:val="00DB1075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2D9BB73"/>
  <w15:docId w15:val="{2C39DDAF-24F0-4F87-B367-8958D2EF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7%20stater\Desktop\cabe&#231;alho%20de%20prov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0AD90A-26A0-474C-92D2-0CE5A70C1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cabeçalho de prova</Template>
  <TotalTime>21</TotalTime>
  <Pages>1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stater</dc:creator>
  <cp:lastModifiedBy>ivonaldo dos santos frança</cp:lastModifiedBy>
  <cp:revision>5</cp:revision>
  <dcterms:created xsi:type="dcterms:W3CDTF">2020-04-27T01:58:00Z</dcterms:created>
  <dcterms:modified xsi:type="dcterms:W3CDTF">2020-05-05T00:00:00Z</dcterms:modified>
</cp:coreProperties>
</file>