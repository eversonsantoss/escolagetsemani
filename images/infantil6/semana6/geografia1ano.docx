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004334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1F4C47" w:rsidRPr="00004334" w:rsidRDefault="00B22CEC" w:rsidP="00004334">
      <w:pPr>
        <w:rPr>
          <w:b/>
          <w:sz w:val="28"/>
          <w:szCs w:val="28"/>
        </w:rPr>
      </w:pPr>
      <w:r>
        <w:rPr>
          <w:noProof/>
          <w:lang w:eastAsia="pt-BR"/>
        </w:rPr>
        <w:t xml:space="preserve">                                                 </w:t>
      </w:r>
      <w:r w:rsidR="007C3A70" w:rsidRPr="00004334">
        <w:rPr>
          <w:b/>
          <w:noProof/>
          <w:sz w:val="28"/>
          <w:szCs w:val="28"/>
          <w:lang w:eastAsia="pt-BR"/>
        </w:rPr>
        <w:t>TRABALHO DIRIGIDO</w:t>
      </w:r>
      <w:r w:rsidR="001F4C47" w:rsidRPr="00004334">
        <w:rPr>
          <w:b/>
          <w:noProof/>
          <w:sz w:val="28"/>
          <w:szCs w:val="28"/>
          <w:lang w:eastAsia="pt-BR"/>
        </w:rPr>
        <w:t xml:space="preserve"> GEOGRAFIA</w:t>
      </w:r>
      <w:r w:rsidR="00004334" w:rsidRPr="00004334">
        <w:rPr>
          <w:b/>
          <w:noProof/>
          <w:sz w:val="28"/>
          <w:szCs w:val="28"/>
          <w:lang w:eastAsia="pt-BR"/>
        </w:rPr>
        <w:t xml:space="preserve"> (1ºANO)</w:t>
      </w:r>
    </w:p>
    <w:p w:rsidR="001F4C47" w:rsidRDefault="003F73F5" w:rsidP="002D28F7">
      <w:pPr>
        <w:rPr>
          <w:noProof/>
          <w:lang w:eastAsia="pt-BR"/>
        </w:rPr>
      </w:pPr>
      <w:r>
        <w:rPr>
          <w:noProof/>
          <w:lang w:eastAsia="pt-BR"/>
        </w:rPr>
        <w:t>1</w:t>
      </w:r>
      <w:r w:rsidR="00004334">
        <w:rPr>
          <w:noProof/>
          <w:lang w:eastAsia="pt-BR"/>
        </w:rPr>
        <w:t>-</w:t>
      </w:r>
      <w:r>
        <w:rPr>
          <w:noProof/>
          <w:lang w:eastAsia="pt-BR"/>
        </w:rPr>
        <w:t xml:space="preserve">  Pinte com a cor amarela o Estado que voce nasceu</w:t>
      </w:r>
      <w:r w:rsidR="00C37707">
        <w:rPr>
          <w:noProof/>
          <w:lang w:eastAsia="pt-BR"/>
        </w:rPr>
        <w:t xml:space="preserve"> </w:t>
      </w:r>
      <w:r w:rsidRPr="003F73F5">
        <w:rPr>
          <w:noProof/>
          <w:lang w:eastAsia="pt-BR"/>
        </w:rPr>
        <w:drawing>
          <wp:inline distT="0" distB="0" distL="0" distR="0">
            <wp:extent cx="3562350" cy="2667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78" w:rsidRDefault="00C37707" w:rsidP="002D28F7">
      <w:pPr>
        <w:rPr>
          <w:noProof/>
          <w:lang w:eastAsia="pt-BR"/>
        </w:rPr>
      </w:pPr>
      <w:r>
        <w:rPr>
          <w:noProof/>
          <w:lang w:eastAsia="pt-BR"/>
        </w:rPr>
        <w:t>2</w:t>
      </w:r>
      <w:r w:rsidR="00004334">
        <w:rPr>
          <w:noProof/>
          <w:lang w:eastAsia="pt-BR"/>
        </w:rPr>
        <w:t>-</w:t>
      </w:r>
      <w:r w:rsidR="002535FE">
        <w:rPr>
          <w:noProof/>
          <w:lang w:eastAsia="pt-BR"/>
        </w:rPr>
        <w:t xml:space="preserve"> Marque com um(X)a resposta certa.</w:t>
      </w:r>
    </w:p>
    <w:p w:rsidR="002535FE" w:rsidRDefault="002535FE" w:rsidP="002D28F7">
      <w:pPr>
        <w:rPr>
          <w:noProof/>
          <w:lang w:eastAsia="pt-BR"/>
        </w:rPr>
      </w:pPr>
      <w:r>
        <w:rPr>
          <w:noProof/>
          <w:lang w:eastAsia="pt-BR"/>
        </w:rPr>
        <w:t>Para que serve o endereço.</w:t>
      </w:r>
    </w:p>
    <w:p w:rsidR="002535FE" w:rsidRDefault="002535FE" w:rsidP="002D28F7">
      <w:pPr>
        <w:rPr>
          <w:noProof/>
          <w:lang w:eastAsia="pt-BR"/>
        </w:rPr>
      </w:pPr>
      <w:r>
        <w:rPr>
          <w:noProof/>
          <w:lang w:eastAsia="pt-BR"/>
        </w:rPr>
        <w:t>(   )para fazer um pagamentos</w:t>
      </w:r>
    </w:p>
    <w:p w:rsidR="002535FE" w:rsidRDefault="002535FE" w:rsidP="002D28F7">
      <w:pPr>
        <w:rPr>
          <w:noProof/>
          <w:lang w:eastAsia="pt-BR"/>
        </w:rPr>
      </w:pPr>
      <w:r>
        <w:rPr>
          <w:noProof/>
          <w:lang w:eastAsia="pt-BR"/>
        </w:rPr>
        <w:t>(   )para localizar o lugar onde-se quer chegar.</w:t>
      </w:r>
    </w:p>
    <w:p w:rsidR="002535FE" w:rsidRDefault="002535FE" w:rsidP="002D28F7">
      <w:pPr>
        <w:rPr>
          <w:noProof/>
          <w:lang w:eastAsia="pt-BR"/>
        </w:rPr>
      </w:pPr>
      <w:r>
        <w:rPr>
          <w:noProof/>
          <w:lang w:eastAsia="pt-BR"/>
        </w:rPr>
        <w:t>3</w:t>
      </w:r>
      <w:r w:rsidR="00004334">
        <w:rPr>
          <w:noProof/>
          <w:lang w:eastAsia="pt-BR"/>
        </w:rPr>
        <w:t>-</w:t>
      </w:r>
      <w:r w:rsidR="00A41FA0">
        <w:rPr>
          <w:noProof/>
          <w:lang w:eastAsia="pt-BR"/>
        </w:rPr>
        <w:t xml:space="preserve">  No lugaronde você mora há mais casas ou prédios?</w:t>
      </w:r>
    </w:p>
    <w:p w:rsidR="00A41FA0" w:rsidRDefault="00A41FA0" w:rsidP="002D28F7">
      <w:pPr>
        <w:rPr>
          <w:noProof/>
          <w:lang w:eastAsia="pt-BR"/>
        </w:rPr>
      </w:pPr>
      <w:r>
        <w:rPr>
          <w:noProof/>
          <w:lang w:eastAsia="pt-BR"/>
        </w:rPr>
        <w:t>(   ) prédios            (   ) casas</w:t>
      </w:r>
    </w:p>
    <w:p w:rsidR="00A41FA0" w:rsidRDefault="00A41FA0" w:rsidP="002D28F7">
      <w:pPr>
        <w:rPr>
          <w:noProof/>
          <w:lang w:eastAsia="pt-BR"/>
        </w:rPr>
      </w:pPr>
      <w:r>
        <w:rPr>
          <w:noProof/>
          <w:lang w:eastAsia="pt-BR"/>
        </w:rPr>
        <w:t>4</w:t>
      </w:r>
      <w:r w:rsidR="00004334">
        <w:rPr>
          <w:noProof/>
          <w:lang w:eastAsia="pt-BR"/>
        </w:rPr>
        <w:t>-</w:t>
      </w:r>
      <w:r>
        <w:rPr>
          <w:noProof/>
          <w:lang w:eastAsia="pt-BR"/>
        </w:rPr>
        <w:t xml:space="preserve">  O que identifica cada lugar?</w:t>
      </w:r>
    </w:p>
    <w:p w:rsidR="00A41FA0" w:rsidRDefault="00A41FA0" w:rsidP="002D28F7">
      <w:pPr>
        <w:rPr>
          <w:noProof/>
          <w:lang w:eastAsia="pt-BR"/>
        </w:rPr>
      </w:pPr>
      <w:r>
        <w:rPr>
          <w:noProof/>
          <w:lang w:eastAsia="pt-BR"/>
        </w:rPr>
        <w:t>(   )desenhos      (   ) letras e números</w:t>
      </w:r>
    </w:p>
    <w:p w:rsidR="00A41FA0" w:rsidRDefault="00A41FA0" w:rsidP="002D28F7">
      <w:pPr>
        <w:rPr>
          <w:noProof/>
          <w:lang w:eastAsia="pt-BR"/>
        </w:rPr>
      </w:pPr>
      <w:r>
        <w:rPr>
          <w:noProof/>
          <w:lang w:eastAsia="pt-BR"/>
        </w:rPr>
        <w:t>5</w:t>
      </w:r>
      <w:r w:rsidR="00004334">
        <w:rPr>
          <w:noProof/>
          <w:lang w:eastAsia="pt-BR"/>
        </w:rPr>
        <w:t>-</w:t>
      </w:r>
      <w:r>
        <w:rPr>
          <w:noProof/>
          <w:lang w:eastAsia="pt-BR"/>
        </w:rPr>
        <w:t xml:space="preserve">  O que podemos encontrar,além das residências,em alguns bairros?Marque com um X</w:t>
      </w:r>
    </w:p>
    <w:p w:rsidR="00A41FA0" w:rsidRDefault="00A41FA0" w:rsidP="002D28F7">
      <w:pPr>
        <w:rPr>
          <w:noProof/>
          <w:lang w:eastAsia="pt-BR"/>
        </w:rPr>
      </w:pPr>
      <w:r>
        <w:rPr>
          <w:noProof/>
          <w:lang w:eastAsia="pt-BR"/>
        </w:rPr>
        <w:t>(   )igreja         (   ) hospital</w:t>
      </w:r>
    </w:p>
    <w:p w:rsidR="00A41FA0" w:rsidRDefault="00A41FA0" w:rsidP="002D28F7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(   )escola        (   )banco</w:t>
      </w:r>
    </w:p>
    <w:p w:rsidR="00A41FA0" w:rsidRDefault="00A41FA0" w:rsidP="002D28F7">
      <w:pPr>
        <w:rPr>
          <w:noProof/>
          <w:lang w:eastAsia="pt-BR"/>
        </w:rPr>
      </w:pPr>
      <w:r>
        <w:rPr>
          <w:noProof/>
          <w:lang w:eastAsia="pt-BR"/>
        </w:rPr>
        <w:t>(   )fazenda     (   ) posto de saúde</w:t>
      </w:r>
    </w:p>
    <w:p w:rsidR="00DA134A" w:rsidRDefault="00A41FA0" w:rsidP="002D28F7">
      <w:pPr>
        <w:rPr>
          <w:noProof/>
          <w:lang w:eastAsia="pt-BR"/>
        </w:rPr>
      </w:pPr>
      <w:r>
        <w:rPr>
          <w:noProof/>
          <w:lang w:eastAsia="pt-BR"/>
        </w:rPr>
        <w:t>6</w:t>
      </w:r>
      <w:r w:rsidR="00DA134A">
        <w:rPr>
          <w:noProof/>
          <w:lang w:eastAsia="pt-BR"/>
        </w:rPr>
        <w:t xml:space="preserve"> </w:t>
      </w:r>
      <w:r w:rsidR="00004334">
        <w:rPr>
          <w:noProof/>
          <w:lang w:eastAsia="pt-BR"/>
        </w:rPr>
        <w:t>-</w:t>
      </w:r>
      <w:r w:rsidR="00DA134A">
        <w:rPr>
          <w:noProof/>
          <w:lang w:eastAsia="pt-BR"/>
        </w:rPr>
        <w:t xml:space="preserve"> </w:t>
      </w:r>
      <w:r>
        <w:rPr>
          <w:noProof/>
          <w:lang w:eastAsia="pt-BR"/>
        </w:rPr>
        <w:t>Os bairros de uma cidade são diferent</w:t>
      </w:r>
      <w:r w:rsidR="00DA134A">
        <w:rPr>
          <w:noProof/>
          <w:lang w:eastAsia="pt-BR"/>
        </w:rPr>
        <w:t>es.cada um tem sua caracterí</w:t>
      </w:r>
      <w:r>
        <w:rPr>
          <w:noProof/>
          <w:lang w:eastAsia="pt-BR"/>
        </w:rPr>
        <w:t>sticas</w:t>
      </w:r>
      <w:r w:rsidR="00DA134A">
        <w:rPr>
          <w:noProof/>
          <w:lang w:eastAsia="pt-BR"/>
        </w:rPr>
        <w:t>.Pinte de azul,</w:t>
      </w:r>
    </w:p>
    <w:p w:rsidR="00DA134A" w:rsidRPr="00895378" w:rsidRDefault="00DA134A" w:rsidP="002D28F7">
      <w:pPr>
        <w:rPr>
          <w:noProof/>
          <w:lang w:eastAsia="pt-BR"/>
        </w:rPr>
      </w:pPr>
      <w:r>
        <w:rPr>
          <w:noProof/>
          <w:lang w:eastAsia="pt-BR"/>
        </w:rPr>
        <w:t>O que você pode encontrar no seu bairro.</w:t>
      </w:r>
    </w:p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"/>
        <w:gridCol w:w="540"/>
        <w:gridCol w:w="930"/>
        <w:gridCol w:w="555"/>
        <w:gridCol w:w="1005"/>
      </w:tblGrid>
      <w:tr w:rsidR="00DA134A" w:rsidTr="00DA134A">
        <w:trPr>
          <w:trHeight w:val="405"/>
        </w:trPr>
        <w:tc>
          <w:tcPr>
            <w:tcW w:w="915" w:type="dxa"/>
          </w:tcPr>
          <w:p w:rsidR="00DA134A" w:rsidRDefault="00DA134A" w:rsidP="002D28F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banco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DA134A" w:rsidRDefault="00DA134A">
            <w:pPr>
              <w:rPr>
                <w:noProof/>
                <w:lang w:eastAsia="pt-BR"/>
              </w:rPr>
            </w:pPr>
          </w:p>
        </w:tc>
        <w:tc>
          <w:tcPr>
            <w:tcW w:w="930" w:type="dxa"/>
            <w:shd w:val="clear" w:color="auto" w:fill="auto"/>
          </w:tcPr>
          <w:p w:rsidR="00DA134A" w:rsidRDefault="00DA134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padaria</w:t>
            </w:r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</w:tcPr>
          <w:p w:rsidR="00DA134A" w:rsidRDefault="00DA134A">
            <w:pPr>
              <w:rPr>
                <w:noProof/>
                <w:lang w:eastAsia="pt-BR"/>
              </w:rPr>
            </w:pPr>
          </w:p>
        </w:tc>
        <w:tc>
          <w:tcPr>
            <w:tcW w:w="1005" w:type="dxa"/>
            <w:shd w:val="clear" w:color="auto" w:fill="auto"/>
          </w:tcPr>
          <w:p w:rsidR="00DA134A" w:rsidRDefault="00B1359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hospital</w:t>
            </w:r>
          </w:p>
        </w:tc>
      </w:tr>
    </w:tbl>
    <w:p w:rsidR="00B13592" w:rsidRDefault="00B13592" w:rsidP="002D28F7">
      <w:pPr>
        <w:rPr>
          <w:noProof/>
          <w:lang w:eastAsia="pt-BR"/>
        </w:rPr>
      </w:pPr>
    </w:p>
    <w:tbl>
      <w:tblPr>
        <w:tblW w:w="0" w:type="auto"/>
        <w:tblInd w:w="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866"/>
        <w:gridCol w:w="1685"/>
      </w:tblGrid>
      <w:tr w:rsidR="00B13592" w:rsidTr="00B13592">
        <w:trPr>
          <w:trHeight w:val="484"/>
        </w:trPr>
        <w:tc>
          <w:tcPr>
            <w:tcW w:w="1469" w:type="dxa"/>
          </w:tcPr>
          <w:p w:rsidR="00B13592" w:rsidRDefault="00B13592" w:rsidP="00B1359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Posto de saúde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auto"/>
          </w:tcPr>
          <w:p w:rsidR="00B13592" w:rsidRDefault="00B13592">
            <w:pPr>
              <w:rPr>
                <w:noProof/>
                <w:lang w:eastAsia="pt-BR"/>
              </w:rPr>
            </w:pPr>
          </w:p>
        </w:tc>
        <w:tc>
          <w:tcPr>
            <w:tcW w:w="1685" w:type="dxa"/>
            <w:shd w:val="clear" w:color="auto" w:fill="auto"/>
          </w:tcPr>
          <w:p w:rsidR="00B13592" w:rsidRDefault="00B1359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Pequenas lojas</w:t>
            </w:r>
          </w:p>
        </w:tc>
      </w:tr>
    </w:tbl>
    <w:p w:rsidR="00B13592" w:rsidRDefault="00B13592" w:rsidP="002D28F7">
      <w:pPr>
        <w:rPr>
          <w:noProof/>
          <w:lang w:eastAsia="pt-BR"/>
        </w:rPr>
      </w:pPr>
    </w:p>
    <w:p w:rsidR="00C37707" w:rsidRDefault="00B13592" w:rsidP="002D28F7">
      <w:pPr>
        <w:rPr>
          <w:noProof/>
          <w:lang w:eastAsia="pt-BR"/>
        </w:rPr>
      </w:pPr>
      <w:r>
        <w:rPr>
          <w:noProof/>
          <w:lang w:eastAsia="pt-BR"/>
        </w:rPr>
        <w:t>7</w:t>
      </w:r>
      <w:r w:rsidR="00004334">
        <w:rPr>
          <w:noProof/>
          <w:lang w:eastAsia="pt-BR"/>
        </w:rPr>
        <w:t>-</w:t>
      </w:r>
      <w:r>
        <w:rPr>
          <w:noProof/>
          <w:lang w:eastAsia="pt-BR"/>
        </w:rPr>
        <w:t xml:space="preserve">  Complete a frase a seguir com as palavras do quadro.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5"/>
      </w:tblGrid>
      <w:tr w:rsidR="00750202" w:rsidTr="00750202">
        <w:trPr>
          <w:trHeight w:val="735"/>
        </w:trPr>
        <w:tc>
          <w:tcPr>
            <w:tcW w:w="5655" w:type="dxa"/>
          </w:tcPr>
          <w:p w:rsidR="00750202" w:rsidRDefault="00750202" w:rsidP="002D28F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Bairro –comercial –cidades –industrial </w:t>
            </w:r>
          </w:p>
        </w:tc>
      </w:tr>
    </w:tbl>
    <w:p w:rsidR="00750202" w:rsidRDefault="00750202" w:rsidP="002D28F7">
      <w:pPr>
        <w:rPr>
          <w:noProof/>
          <w:lang w:eastAsia="pt-BR"/>
        </w:rPr>
      </w:pPr>
      <w:r>
        <w:rPr>
          <w:noProof/>
          <w:lang w:eastAsia="pt-BR"/>
        </w:rPr>
        <w:t>As_____________são divididas em bairros.</w:t>
      </w:r>
    </w:p>
    <w:p w:rsidR="00750202" w:rsidRDefault="00750202" w:rsidP="002D28F7">
      <w:pPr>
        <w:rPr>
          <w:noProof/>
          <w:lang w:eastAsia="pt-BR"/>
        </w:rPr>
      </w:pPr>
      <w:r>
        <w:rPr>
          <w:noProof/>
          <w:lang w:eastAsia="pt-BR"/>
        </w:rPr>
        <w:t>Cada_________apresenta características próprias,podendo ser classificada</w:t>
      </w:r>
    </w:p>
    <w:p w:rsidR="00750202" w:rsidRDefault="00750202" w:rsidP="002D28F7">
      <w:pPr>
        <w:rPr>
          <w:noProof/>
          <w:lang w:eastAsia="pt-BR"/>
        </w:rPr>
      </w:pPr>
      <w:r>
        <w:rPr>
          <w:noProof/>
          <w:lang w:eastAsia="pt-BR"/>
        </w:rPr>
        <w:t>Como residencial,____________________e ________________</w:t>
      </w:r>
    </w:p>
    <w:p w:rsidR="00750202" w:rsidRDefault="00750202" w:rsidP="002D28F7">
      <w:pPr>
        <w:rPr>
          <w:noProof/>
          <w:lang w:eastAsia="pt-BR"/>
        </w:rPr>
      </w:pPr>
      <w:r>
        <w:rPr>
          <w:noProof/>
          <w:lang w:eastAsia="pt-BR"/>
        </w:rPr>
        <w:t>8</w:t>
      </w:r>
      <w:r w:rsidR="00004334">
        <w:rPr>
          <w:noProof/>
          <w:lang w:eastAsia="pt-BR"/>
        </w:rPr>
        <w:t>-</w:t>
      </w:r>
      <w:r>
        <w:rPr>
          <w:noProof/>
          <w:lang w:eastAsia="pt-BR"/>
        </w:rPr>
        <w:t xml:space="preserve">  A rua onde você mora é:</w:t>
      </w:r>
    </w:p>
    <w:p w:rsidR="00750202" w:rsidRDefault="00750202" w:rsidP="002D28F7">
      <w:pPr>
        <w:rPr>
          <w:noProof/>
          <w:lang w:eastAsia="pt-BR"/>
        </w:rPr>
      </w:pPr>
      <w:r>
        <w:rPr>
          <w:noProof/>
          <w:lang w:eastAsia="pt-BR"/>
        </w:rPr>
        <w:t>(   )tranquila        (   ) agitada</w:t>
      </w:r>
    </w:p>
    <w:p w:rsidR="00750202" w:rsidRDefault="00750202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9 </w:t>
      </w:r>
      <w:r w:rsidR="00004334">
        <w:rPr>
          <w:noProof/>
          <w:lang w:eastAsia="pt-BR"/>
        </w:rPr>
        <w:t>-</w:t>
      </w:r>
      <w:r>
        <w:rPr>
          <w:noProof/>
          <w:lang w:eastAsia="pt-BR"/>
        </w:rPr>
        <w:t xml:space="preserve"> você gosta da sua rua?</w:t>
      </w:r>
    </w:p>
    <w:p w:rsidR="00545F40" w:rsidRDefault="00545F40" w:rsidP="002D28F7">
      <w:pPr>
        <w:rPr>
          <w:noProof/>
          <w:lang w:eastAsia="pt-BR"/>
        </w:rPr>
      </w:pPr>
      <w:r>
        <w:rPr>
          <w:noProof/>
          <w:lang w:eastAsia="pt-BR"/>
        </w:rPr>
        <w:t>(   ) Sim        (   ) Não</w:t>
      </w:r>
    </w:p>
    <w:p w:rsidR="00545F40" w:rsidRDefault="00545F40" w:rsidP="002D28F7">
      <w:pPr>
        <w:rPr>
          <w:noProof/>
          <w:lang w:eastAsia="pt-BR"/>
        </w:rPr>
      </w:pPr>
      <w:r>
        <w:rPr>
          <w:noProof/>
          <w:lang w:eastAsia="pt-BR"/>
        </w:rPr>
        <w:t>Por que?__________________________________________________</w:t>
      </w:r>
    </w:p>
    <w:p w:rsidR="00545F40" w:rsidRDefault="00545F40" w:rsidP="002D28F7">
      <w:pPr>
        <w:rPr>
          <w:noProof/>
          <w:lang w:eastAsia="pt-BR"/>
        </w:rPr>
      </w:pPr>
      <w:r>
        <w:rPr>
          <w:noProof/>
          <w:lang w:eastAsia="pt-BR"/>
        </w:rPr>
        <w:t>10</w:t>
      </w:r>
      <w:r w:rsidR="00004334">
        <w:rPr>
          <w:noProof/>
          <w:lang w:eastAsia="pt-BR"/>
        </w:rPr>
        <w:t>-</w:t>
      </w:r>
      <w:bookmarkStart w:id="0" w:name="_GoBack"/>
      <w:bookmarkEnd w:id="0"/>
      <w:r>
        <w:rPr>
          <w:noProof/>
          <w:lang w:eastAsia="pt-BR"/>
        </w:rPr>
        <w:t xml:space="preserve">  Sua escola fica perto  ou longe de sua casa?</w:t>
      </w:r>
    </w:p>
    <w:p w:rsidR="00545F40" w:rsidRDefault="00545F40" w:rsidP="002D28F7">
      <w:pPr>
        <w:rPr>
          <w:noProof/>
          <w:lang w:eastAsia="pt-BR"/>
        </w:rPr>
      </w:pPr>
      <w:r>
        <w:rPr>
          <w:noProof/>
          <w:lang w:eastAsia="pt-BR"/>
        </w:rPr>
        <w:t>(   ) Perto         (   ) Longe</w:t>
      </w:r>
    </w:p>
    <w:sectPr w:rsidR="00545F40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4C47"/>
    <w:rsid w:val="00004334"/>
    <w:rsid w:val="00065109"/>
    <w:rsid w:val="000B149C"/>
    <w:rsid w:val="000C30AF"/>
    <w:rsid w:val="00114E1A"/>
    <w:rsid w:val="001D1A53"/>
    <w:rsid w:val="001F4C47"/>
    <w:rsid w:val="00232774"/>
    <w:rsid w:val="00252C5E"/>
    <w:rsid w:val="002535FE"/>
    <w:rsid w:val="002D28F7"/>
    <w:rsid w:val="00305B3D"/>
    <w:rsid w:val="003F73F5"/>
    <w:rsid w:val="0042655E"/>
    <w:rsid w:val="004D2365"/>
    <w:rsid w:val="005001BE"/>
    <w:rsid w:val="00545F40"/>
    <w:rsid w:val="005F6862"/>
    <w:rsid w:val="00602EDB"/>
    <w:rsid w:val="006A49CC"/>
    <w:rsid w:val="006C1E34"/>
    <w:rsid w:val="00750202"/>
    <w:rsid w:val="007C3A70"/>
    <w:rsid w:val="007F5B0A"/>
    <w:rsid w:val="00863F2B"/>
    <w:rsid w:val="0088202C"/>
    <w:rsid w:val="00895378"/>
    <w:rsid w:val="008D6237"/>
    <w:rsid w:val="009546C0"/>
    <w:rsid w:val="00A00DDA"/>
    <w:rsid w:val="00A16850"/>
    <w:rsid w:val="00A37FC8"/>
    <w:rsid w:val="00A41FA0"/>
    <w:rsid w:val="00B13592"/>
    <w:rsid w:val="00B22CEC"/>
    <w:rsid w:val="00C37707"/>
    <w:rsid w:val="00C81A87"/>
    <w:rsid w:val="00D10600"/>
    <w:rsid w:val="00DA134A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5104FEA"/>
  <w15:docId w15:val="{4FDC4299-9486-4360-A5C5-A480642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B7F8F-2162-41C4-8E2F-F9DA60A9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de prova</Template>
  <TotalTime>153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stater</dc:creator>
  <cp:lastModifiedBy>ivonaldo dos santos frança</cp:lastModifiedBy>
  <cp:revision>5</cp:revision>
  <dcterms:created xsi:type="dcterms:W3CDTF">2020-04-28T00:11:00Z</dcterms:created>
  <dcterms:modified xsi:type="dcterms:W3CDTF">2020-05-04T23:56:00Z</dcterms:modified>
</cp:coreProperties>
</file>