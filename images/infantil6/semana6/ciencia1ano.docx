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9CC" w:rsidRPr="00642F83" w:rsidRDefault="0012378A" w:rsidP="00A16850">
      <w:pPr>
        <w:tabs>
          <w:tab w:val="left" w:pos="255"/>
          <w:tab w:val="left" w:pos="3000"/>
          <w:tab w:val="right" w:pos="10489"/>
        </w:tabs>
        <w:spacing w:after="0" w:line="240" w:lineRule="auto"/>
        <w:ind w:left="-567" w:right="-425" w:hanging="567"/>
        <w:rPr>
          <w:rFonts w:asciiTheme="majorHAnsi" w:hAnsiTheme="majorHAnsi"/>
          <w:b/>
          <w:sz w:val="18"/>
        </w:rPr>
      </w:pPr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-7.65pt;margin-top:7.6pt;width:131.25pt;height:100.5pt;z-index:251658240" strokecolor="white [3212]">
            <v:textbox style="mso-next-textbox:#_x0000_s1031">
              <w:txbxContent>
                <w:p w:rsidR="00A16850" w:rsidRDefault="00A16850">
                  <w:r w:rsidRPr="00A16850"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1409700" cy="1158466"/>
                        <wp:effectExtent l="19050" t="0" r="0" b="0"/>
                        <wp:docPr id="19" name="Imagem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13429" cy="11615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A16850">
        <w:rPr>
          <w:noProof/>
          <w:lang w:eastAsia="pt-BR"/>
        </w:rPr>
        <w:tab/>
      </w:r>
      <w:r w:rsidR="00A16850">
        <w:rPr>
          <w:noProof/>
          <w:lang w:eastAsia="pt-BR"/>
        </w:rPr>
        <w:tab/>
      </w:r>
      <w:r w:rsidR="00A16850">
        <w:rPr>
          <w:noProof/>
          <w:lang w:eastAsia="pt-BR"/>
        </w:rPr>
        <w:tab/>
      </w:r>
      <w:r w:rsidR="002D28F7">
        <w:rPr>
          <w:noProof/>
          <w:lang w:eastAsia="pt-BR"/>
        </w:rPr>
        <w:t xml:space="preserve"> </w:t>
      </w:r>
      <w:r w:rsidR="00A16850">
        <w:rPr>
          <w:rFonts w:asciiTheme="majorHAnsi" w:hAnsiTheme="majorHAnsi"/>
          <w:b/>
        </w:rPr>
        <w:t xml:space="preserve">       </w:t>
      </w:r>
      <w:r w:rsidR="006A49CC">
        <w:rPr>
          <w:rFonts w:asciiTheme="majorHAnsi" w:hAnsiTheme="majorHAnsi"/>
          <w:b/>
        </w:rPr>
        <w:t xml:space="preserve"> </w:t>
      </w:r>
      <w:r>
        <w:rPr>
          <w:color w:val="000000" w:themeColor="text1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96.4pt;height:25.8pt" strokecolor="black [3213]">
            <v:shadow color="#868686"/>
            <v:textpath style="font-family:&quot;Arial Black&quot;;v-text-kern:t" trim="t" fitpath="t" string="COLEGIO JARDIM GETSÊMANI"/>
          </v:shape>
        </w:pict>
      </w:r>
      <w:r w:rsidR="006A49CC">
        <w:rPr>
          <w:rFonts w:asciiTheme="majorHAnsi" w:hAnsiTheme="majorHAnsi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A49CC" w:rsidRPr="00642F83" w:rsidRDefault="00A16850" w:rsidP="00A16850">
      <w:pPr>
        <w:pStyle w:val="SemEspaamento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</w:t>
      </w:r>
      <w:r w:rsidR="006A49CC" w:rsidRPr="00642F83">
        <w:rPr>
          <w:b/>
          <w:sz w:val="20"/>
          <w:szCs w:val="20"/>
        </w:rPr>
        <w:t>QD. 01 CONJ. ”N” LOTE 17/19-I</w:t>
      </w:r>
      <w:r w:rsidR="006A49CC">
        <w:rPr>
          <w:b/>
          <w:sz w:val="20"/>
          <w:szCs w:val="20"/>
        </w:rPr>
        <w:t>TAPOÃ</w:t>
      </w:r>
      <w:r w:rsidR="006A49CC">
        <w:rPr>
          <w:rFonts w:asciiTheme="majorHAnsi" w:hAnsiTheme="majorHAnsi"/>
          <w:b/>
          <w:sz w:val="18"/>
        </w:rPr>
        <w:t xml:space="preserve"> </w:t>
      </w:r>
    </w:p>
    <w:p w:rsidR="006A49CC" w:rsidRDefault="00A16850" w:rsidP="00A16850">
      <w:pPr>
        <w:tabs>
          <w:tab w:val="left" w:pos="3000"/>
        </w:tabs>
        <w:spacing w:after="0"/>
        <w:ind w:left="-1418" w:right="-1419"/>
        <w:jc w:val="center"/>
        <w:rPr>
          <w:rFonts w:asciiTheme="majorHAnsi" w:hAnsiTheme="majorHAnsi"/>
          <w:b/>
          <w:sz w:val="18"/>
        </w:rPr>
      </w:pPr>
      <w:r>
        <w:rPr>
          <w:rFonts w:asciiTheme="majorHAnsi" w:hAnsiTheme="majorHAnsi"/>
          <w:b/>
          <w:sz w:val="18"/>
        </w:rPr>
        <w:t xml:space="preserve">                                                                                                                          </w:t>
      </w:r>
      <w:r w:rsidR="006A49CC" w:rsidRPr="00BA68EF">
        <w:rPr>
          <w:rFonts w:asciiTheme="majorHAnsi" w:hAnsiTheme="majorHAnsi"/>
          <w:b/>
          <w:sz w:val="18"/>
        </w:rPr>
        <w:t>TEL.3488-1608 CEL.99174-4443</w:t>
      </w:r>
    </w:p>
    <w:p w:rsidR="006A49CC" w:rsidRDefault="006A49CC" w:rsidP="006A49CC">
      <w:pPr>
        <w:rPr>
          <w:noProof/>
          <w:lang w:eastAsia="pt-BR"/>
        </w:rPr>
      </w:pPr>
    </w:p>
    <w:p w:rsidR="00B22CEC" w:rsidRDefault="00B22CEC" w:rsidP="006A49CC">
      <w:pPr>
        <w:tabs>
          <w:tab w:val="left" w:pos="3000"/>
        </w:tabs>
        <w:spacing w:after="0" w:line="240" w:lineRule="auto"/>
        <w:ind w:left="-567" w:right="-425" w:hanging="567"/>
        <w:rPr>
          <w:noProof/>
          <w:lang w:eastAsia="pt-BR"/>
        </w:rPr>
      </w:pPr>
      <w:r>
        <w:rPr>
          <w:rFonts w:asciiTheme="majorHAnsi" w:hAnsiTheme="majorHAnsi"/>
          <w:b/>
        </w:rPr>
        <w:t xml:space="preserve">  </w:t>
      </w:r>
    </w:p>
    <w:p w:rsidR="00B22CEC" w:rsidRDefault="00B22CEC" w:rsidP="002D28F7">
      <w:pPr>
        <w:rPr>
          <w:noProof/>
          <w:lang w:eastAsia="pt-BR"/>
        </w:rPr>
      </w:pPr>
    </w:p>
    <w:p w:rsidR="00B22CEC" w:rsidRDefault="00B22CEC" w:rsidP="002D28F7">
      <w:pPr>
        <w:rPr>
          <w:noProof/>
          <w:lang w:eastAsia="pt-BR"/>
        </w:rPr>
      </w:pPr>
    </w:p>
    <w:p w:rsidR="002D28F7" w:rsidRDefault="002D28F7" w:rsidP="00B22CEC">
      <w:pPr>
        <w:rPr>
          <w:noProof/>
          <w:lang w:eastAsia="pt-BR"/>
        </w:rPr>
      </w:pPr>
      <w:r>
        <w:rPr>
          <w:noProof/>
          <w:lang w:eastAsia="pt-BR"/>
        </w:rPr>
        <w:t xml:space="preserve"> Aluno(a):_____________________________________________________</w:t>
      </w:r>
      <w:r w:rsidR="00B22CEC">
        <w:rPr>
          <w:noProof/>
          <w:lang w:eastAsia="pt-BR"/>
        </w:rPr>
        <w:t>__________________________</w:t>
      </w:r>
    </w:p>
    <w:p w:rsidR="002D28F7" w:rsidRDefault="002D28F7" w:rsidP="002D28F7">
      <w:pPr>
        <w:rPr>
          <w:noProof/>
          <w:lang w:eastAsia="pt-BR"/>
        </w:rPr>
      </w:pPr>
      <w:r>
        <w:rPr>
          <w:noProof/>
          <w:lang w:eastAsia="pt-BR"/>
        </w:rPr>
        <w:t>Data:__________________________</w:t>
      </w:r>
      <w:r w:rsidR="00B22CEC">
        <w:rPr>
          <w:noProof/>
          <w:lang w:eastAsia="pt-BR"/>
        </w:rPr>
        <w:t xml:space="preserve"> Turma:__________________________________________________</w:t>
      </w:r>
      <w:r>
        <w:rPr>
          <w:noProof/>
          <w:lang w:eastAsia="pt-BR"/>
        </w:rPr>
        <w:t xml:space="preserve">  </w:t>
      </w:r>
    </w:p>
    <w:p w:rsidR="002D28F7" w:rsidRDefault="002D28F7" w:rsidP="002D28F7">
      <w:pPr>
        <w:rPr>
          <w:noProof/>
          <w:lang w:eastAsia="pt-BR"/>
        </w:rPr>
      </w:pPr>
      <w:r>
        <w:rPr>
          <w:noProof/>
          <w:lang w:eastAsia="pt-BR"/>
        </w:rPr>
        <w:t>Professora:_____________________</w:t>
      </w:r>
      <w:r w:rsidR="00B22CEC">
        <w:rPr>
          <w:noProof/>
          <w:lang w:eastAsia="pt-BR"/>
        </w:rPr>
        <w:t>______________ Turno:____________________________________</w:t>
      </w:r>
    </w:p>
    <w:p w:rsidR="00B22CEC" w:rsidRDefault="00B22CEC" w:rsidP="002D28F7">
      <w:pPr>
        <w:rPr>
          <w:noProof/>
          <w:lang w:eastAsia="pt-BR"/>
        </w:rPr>
      </w:pPr>
      <w:r>
        <w:rPr>
          <w:noProof/>
          <w:lang w:eastAsia="pt-BR"/>
        </w:rPr>
        <w:t xml:space="preserve">                                                 </w:t>
      </w:r>
    </w:p>
    <w:p w:rsidR="001B0213" w:rsidRPr="001C0A82" w:rsidRDefault="001B0213" w:rsidP="001C0A82">
      <w:pPr>
        <w:spacing w:before="240"/>
        <w:rPr>
          <w:b/>
          <w:noProof/>
          <w:sz w:val="32"/>
          <w:szCs w:val="28"/>
          <w:lang w:eastAsia="pt-BR"/>
        </w:rPr>
      </w:pPr>
      <w:r>
        <w:rPr>
          <w:noProof/>
          <w:lang w:eastAsia="pt-BR"/>
        </w:rPr>
        <w:t xml:space="preserve">                        </w:t>
      </w:r>
      <w:r w:rsidR="00002B2A">
        <w:rPr>
          <w:noProof/>
          <w:lang w:eastAsia="pt-BR"/>
        </w:rPr>
        <w:t xml:space="preserve">                    </w:t>
      </w:r>
      <w:r w:rsidR="00002B2A" w:rsidRPr="001C0A82">
        <w:rPr>
          <w:b/>
          <w:noProof/>
          <w:sz w:val="28"/>
          <w:szCs w:val="28"/>
          <w:lang w:eastAsia="pt-BR"/>
        </w:rPr>
        <w:t>Trabalho dirigido</w:t>
      </w:r>
      <w:r w:rsidRPr="001C0A82">
        <w:rPr>
          <w:b/>
          <w:noProof/>
          <w:sz w:val="28"/>
          <w:szCs w:val="28"/>
          <w:lang w:eastAsia="pt-BR"/>
        </w:rPr>
        <w:t xml:space="preserve"> de ciências</w:t>
      </w:r>
      <w:r w:rsidR="001C0A82">
        <w:rPr>
          <w:b/>
          <w:noProof/>
          <w:sz w:val="28"/>
          <w:szCs w:val="28"/>
          <w:lang w:eastAsia="pt-BR"/>
        </w:rPr>
        <w:t xml:space="preserve"> (1</w:t>
      </w:r>
      <w:r w:rsidR="001C0A82">
        <w:rPr>
          <w:b/>
          <w:noProof/>
          <w:sz w:val="32"/>
          <w:szCs w:val="28"/>
          <w:lang w:eastAsia="pt-BR"/>
        </w:rPr>
        <w:t>º ano)</w:t>
      </w:r>
    </w:p>
    <w:p w:rsidR="001B0213" w:rsidRDefault="001B0213" w:rsidP="001B0213">
      <w:pPr>
        <w:pStyle w:val="PargrafodaLista"/>
        <w:numPr>
          <w:ilvl w:val="0"/>
          <w:numId w:val="6"/>
        </w:numPr>
      </w:pPr>
      <w:r w:rsidRPr="005D721B">
        <w:t xml:space="preserve"> </w:t>
      </w:r>
      <w:r>
        <w:t>Marque um X   na resposta correta:</w:t>
      </w:r>
    </w:p>
    <w:p w:rsidR="001B0213" w:rsidRDefault="001B0213" w:rsidP="001B0213">
      <w:pPr>
        <w:pStyle w:val="PargrafodaLista"/>
      </w:pPr>
      <w:proofErr w:type="gramStart"/>
      <w:r>
        <w:t>como</w:t>
      </w:r>
      <w:proofErr w:type="gramEnd"/>
      <w:r>
        <w:t xml:space="preserve"> se chama o lado que o sol nasce?</w:t>
      </w:r>
    </w:p>
    <w:p w:rsidR="001B0213" w:rsidRDefault="001B0213" w:rsidP="001B0213">
      <w:pPr>
        <w:pStyle w:val="PargrafodaLista"/>
      </w:pPr>
      <w:proofErr w:type="gramStart"/>
      <w:r>
        <w:t xml:space="preserve">(  </w:t>
      </w:r>
      <w:proofErr w:type="gramEnd"/>
      <w:r>
        <w:t xml:space="preserve">    ) nascente         (    ) poente</w:t>
      </w:r>
    </w:p>
    <w:p w:rsidR="001B0213" w:rsidRDefault="001B0213" w:rsidP="001B0213">
      <w:pPr>
        <w:pStyle w:val="PargrafodaLista"/>
      </w:pPr>
    </w:p>
    <w:p w:rsidR="001B0213" w:rsidRDefault="0012378A" w:rsidP="0012378A">
      <w:pPr>
        <w:pStyle w:val="PargrafodaLista"/>
        <w:ind w:left="600"/>
      </w:pPr>
      <w:r>
        <w:t>2-</w:t>
      </w:r>
      <w:r w:rsidR="001C0A82">
        <w:t xml:space="preserve">  </w:t>
      </w:r>
      <w:r w:rsidR="001B0213">
        <w:t>Como de chama o lado onde o sol se põe?</w:t>
      </w:r>
      <w:r w:rsidR="001C0A82">
        <w:t xml:space="preserve">        </w:t>
      </w:r>
    </w:p>
    <w:p w:rsidR="001B0213" w:rsidRDefault="001B0213" w:rsidP="001B0213">
      <w:pPr>
        <w:pStyle w:val="PargrafodaLista"/>
        <w:ind w:left="600"/>
      </w:pPr>
      <w:proofErr w:type="gramStart"/>
      <w:r>
        <w:t xml:space="preserve">(  </w:t>
      </w:r>
      <w:proofErr w:type="gramEnd"/>
      <w:r>
        <w:t xml:space="preserve">     )  poente  (     ) nascente</w:t>
      </w:r>
    </w:p>
    <w:p w:rsidR="001B0213" w:rsidRDefault="001B0213" w:rsidP="001B0213">
      <w:pPr>
        <w:pStyle w:val="PargrafodaLista"/>
        <w:ind w:left="600"/>
      </w:pPr>
    </w:p>
    <w:p w:rsidR="001B0213" w:rsidRDefault="001C0A82" w:rsidP="001B0213">
      <w:r>
        <w:t xml:space="preserve">   3-M</w:t>
      </w:r>
      <w:r w:rsidR="001B0213">
        <w:t xml:space="preserve">arque um </w:t>
      </w:r>
      <w:proofErr w:type="gramStart"/>
      <w:r w:rsidR="001B0213">
        <w:t>X  naquele</w:t>
      </w:r>
      <w:proofErr w:type="gramEnd"/>
      <w:r w:rsidR="001B0213">
        <w:t xml:space="preserve">  que parece no céu ,depois que o sol se esconde</w:t>
      </w:r>
    </w:p>
    <w:p w:rsidR="001B0213" w:rsidRDefault="001B0213" w:rsidP="001B0213">
      <w:r>
        <w:rPr>
          <w:noProof/>
          <w:lang w:eastAsia="pt-BR"/>
        </w:rPr>
        <w:drawing>
          <wp:inline distT="0" distB="0" distL="0" distR="0">
            <wp:extent cx="2266950" cy="1990825"/>
            <wp:effectExtent l="19050" t="0" r="0" b="0"/>
            <wp:docPr id="6" name="Imagem 3" descr="desenhos-de-sol-e-lua-para-pint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enhos-de-sol-e-lua-para-pintar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7343" cy="199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213" w:rsidRDefault="001B0213" w:rsidP="001B0213">
      <w:r>
        <w:t>4</w:t>
      </w:r>
      <w:r w:rsidR="0012378A">
        <w:t>- O</w:t>
      </w:r>
      <w:r>
        <w:t xml:space="preserve">bserve a </w:t>
      </w:r>
      <w:proofErr w:type="gramStart"/>
      <w:r>
        <w:t>imagem ,e</w:t>
      </w:r>
      <w:proofErr w:type="gramEnd"/>
      <w:r>
        <w:t xml:space="preserve"> marque um X o que você observou</w:t>
      </w:r>
    </w:p>
    <w:p w:rsidR="001B0213" w:rsidRDefault="001B0213" w:rsidP="001B0213">
      <w:r>
        <w:rPr>
          <w:noProof/>
          <w:lang w:eastAsia="pt-BR"/>
        </w:rPr>
        <w:drawing>
          <wp:inline distT="0" distB="0" distL="0" distR="0">
            <wp:extent cx="1085850" cy="979790"/>
            <wp:effectExtent l="19050" t="0" r="0" b="0"/>
            <wp:docPr id="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656" cy="982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213" w:rsidRDefault="001B0213" w:rsidP="001B0213">
      <w:pPr>
        <w:ind w:left="240"/>
      </w:pPr>
    </w:p>
    <w:p w:rsidR="001B0213" w:rsidRDefault="001B0213" w:rsidP="001B0213">
      <w:pPr>
        <w:ind w:left="240"/>
      </w:pPr>
      <w:proofErr w:type="gramStart"/>
      <w:r>
        <w:lastRenderedPageBreak/>
        <w:t xml:space="preserve">(  </w:t>
      </w:r>
      <w:proofErr w:type="gramEnd"/>
      <w:r>
        <w:t xml:space="preserve">   )rochas            (    ) muros     (      )casas    </w:t>
      </w:r>
    </w:p>
    <w:p w:rsidR="001B0213" w:rsidRDefault="001B0213" w:rsidP="001B0213">
      <w:pPr>
        <w:ind w:left="240"/>
      </w:pPr>
      <w:proofErr w:type="gramStart"/>
      <w:r>
        <w:t xml:space="preserve">(  </w:t>
      </w:r>
      <w:proofErr w:type="gramEnd"/>
      <w:r>
        <w:t xml:space="preserve">    )lagoas      </w:t>
      </w:r>
      <w:r w:rsidRPr="00AA24BF">
        <w:t xml:space="preserve"> </w:t>
      </w:r>
      <w:r>
        <w:t>(     ) plantas    (     )asfalto</w:t>
      </w:r>
    </w:p>
    <w:p w:rsidR="001B0213" w:rsidRDefault="0012378A" w:rsidP="001B0213">
      <w:pPr>
        <w:ind w:left="240"/>
      </w:pPr>
      <w:r>
        <w:t>5-O</w:t>
      </w:r>
      <w:r w:rsidR="001B0213">
        <w:t xml:space="preserve">bserve a </w:t>
      </w:r>
      <w:proofErr w:type="spellStart"/>
      <w:proofErr w:type="gramStart"/>
      <w:r w:rsidR="001B0213">
        <w:t>imagens,e</w:t>
      </w:r>
      <w:proofErr w:type="spellEnd"/>
      <w:proofErr w:type="gramEnd"/>
      <w:r w:rsidR="001B0213">
        <w:t xml:space="preserve"> marque um x o que você observou</w:t>
      </w:r>
    </w:p>
    <w:p w:rsidR="001B0213" w:rsidRDefault="001B0213" w:rsidP="001B0213">
      <w:pPr>
        <w:ind w:left="240"/>
      </w:pPr>
      <w:r w:rsidRPr="00AA24BF">
        <w:rPr>
          <w:noProof/>
          <w:lang w:eastAsia="pt-BR"/>
        </w:rPr>
        <w:drawing>
          <wp:inline distT="0" distB="0" distL="0" distR="0">
            <wp:extent cx="1010137" cy="895350"/>
            <wp:effectExtent l="19050" t="0" r="0" b="0"/>
            <wp:docPr id="12" name="Imagem 5" descr="modifica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cada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3763" cy="89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213" w:rsidRDefault="001B0213" w:rsidP="001B0213">
      <w:pPr>
        <w:ind w:left="240"/>
      </w:pPr>
      <w:r>
        <w:t xml:space="preserve">Imagem 2  </w:t>
      </w:r>
      <w:proofErr w:type="gramStart"/>
      <w:r>
        <w:t xml:space="preserve">   (</w:t>
      </w:r>
      <w:proofErr w:type="gramEnd"/>
      <w:r>
        <w:t xml:space="preserve">        )prédio     (    )ANIMAIS    (   )LAGOA    (   )FLORESTA  (   ) CONSTRUÇÃO</w:t>
      </w:r>
    </w:p>
    <w:p w:rsidR="001B0213" w:rsidRDefault="0012378A" w:rsidP="001B0213">
      <w:pPr>
        <w:ind w:left="240"/>
      </w:pPr>
      <w:r>
        <w:t>6 - L</w:t>
      </w:r>
      <w:r w:rsidR="001B0213">
        <w:t>igue as imagens ao nome dos movimentos</w:t>
      </w:r>
    </w:p>
    <w:p w:rsidR="001B0213" w:rsidRDefault="001B0213" w:rsidP="001B0213">
      <w:pPr>
        <w:ind w:left="240"/>
      </w:pPr>
      <w:r>
        <w:rPr>
          <w:noProof/>
          <w:lang w:eastAsia="pt-BR"/>
        </w:rPr>
        <w:drawing>
          <wp:inline distT="0" distB="0" distL="0" distR="0">
            <wp:extent cx="1109031" cy="1219200"/>
            <wp:effectExtent l="19050" t="0" r="0" b="0"/>
            <wp:docPr id="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031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</w:t>
      </w:r>
      <w:proofErr w:type="gramStart"/>
      <w:r>
        <w:t>movimento  de</w:t>
      </w:r>
      <w:proofErr w:type="gramEnd"/>
      <w:r>
        <w:t xml:space="preserve"> rotação</w:t>
      </w:r>
    </w:p>
    <w:p w:rsidR="001B0213" w:rsidRDefault="001B0213" w:rsidP="001B0213">
      <w:pPr>
        <w:ind w:left="240"/>
      </w:pPr>
    </w:p>
    <w:p w:rsidR="001B0213" w:rsidRDefault="001B0213" w:rsidP="001B0213">
      <w:r>
        <w:rPr>
          <w:noProof/>
          <w:lang w:eastAsia="pt-BR"/>
        </w:rPr>
        <w:drawing>
          <wp:inline distT="0" distB="0" distL="0" distR="0">
            <wp:extent cx="1320036" cy="1028700"/>
            <wp:effectExtent l="19050" t="0" r="0" b="0"/>
            <wp:docPr id="9" name="Imagem 2" descr="C:\Users\windows 7 stater\Downloads\rotaç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dows 7 stater\Downloads\rotação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036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</w:t>
      </w:r>
      <w:proofErr w:type="gramStart"/>
      <w:r>
        <w:t>movimento  translação</w:t>
      </w:r>
      <w:proofErr w:type="gramEnd"/>
    </w:p>
    <w:p w:rsidR="001B0213" w:rsidRDefault="001B0213" w:rsidP="001B0213">
      <w:r>
        <w:t>7</w:t>
      </w:r>
      <w:r w:rsidR="0012378A">
        <w:t>-  E</w:t>
      </w:r>
      <w:r>
        <w:t>ncontre no caça palavra nomes de alimentos naturais</w:t>
      </w:r>
    </w:p>
    <w:p w:rsidR="001B0213" w:rsidRDefault="001B0213" w:rsidP="001B0213">
      <w:r>
        <w:object w:dxaOrig="3885" w:dyaOrig="54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94.4pt;height:274.8pt" o:ole="">
            <v:imagedata r:id="rId12" o:title=""/>
          </v:shape>
          <o:OLEObject Type="Embed" ProgID="PBrush" ShapeID="_x0000_i1026" DrawAspect="Content" ObjectID="_1650130400" r:id="rId13"/>
        </w:object>
      </w:r>
    </w:p>
    <w:p w:rsidR="001B0213" w:rsidRDefault="001B0213" w:rsidP="001B0213">
      <w:r>
        <w:lastRenderedPageBreak/>
        <w:t>8</w:t>
      </w:r>
      <w:r w:rsidR="0012378A">
        <w:t>-</w:t>
      </w:r>
      <w:r>
        <w:t xml:space="preserve"> Marque um X na terceira fase da </w:t>
      </w:r>
      <w:r w:rsidR="007705E1">
        <w:t>vida.</w:t>
      </w:r>
    </w:p>
    <w:p w:rsidR="007705E1" w:rsidRDefault="007705E1" w:rsidP="001B0213">
      <w:r>
        <w:t>1- Nasce _2 cresce _3 reproduz __4 morre</w:t>
      </w:r>
    </w:p>
    <w:p w:rsidR="001B0213" w:rsidRDefault="001B0213" w:rsidP="001B0213">
      <w:r w:rsidRPr="001B0213">
        <w:rPr>
          <w:noProof/>
          <w:lang w:eastAsia="pt-BR"/>
        </w:rPr>
        <w:drawing>
          <wp:inline distT="0" distB="0" distL="0" distR="0">
            <wp:extent cx="1776223" cy="2753887"/>
            <wp:effectExtent l="19050" t="0" r="0" b="0"/>
            <wp:docPr id="2" name="Imagem 0" descr="20200315_1637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0315_163732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6878" cy="275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5E1" w:rsidRDefault="007705E1" w:rsidP="001B0213">
      <w:r>
        <w:t>9</w:t>
      </w:r>
      <w:r w:rsidR="0012378A">
        <w:t>- M</w:t>
      </w:r>
      <w:r>
        <w:t>arque um X nos seres vivos.</w:t>
      </w:r>
    </w:p>
    <w:p w:rsidR="007705E1" w:rsidRDefault="007705E1" w:rsidP="001B0213">
      <w:proofErr w:type="gramStart"/>
      <w:r>
        <w:t xml:space="preserve">(  </w:t>
      </w:r>
      <w:proofErr w:type="gramEnd"/>
      <w:r>
        <w:t xml:space="preserve"> ) rocha       (   ) gato     (   ) ar</w:t>
      </w:r>
    </w:p>
    <w:p w:rsidR="007705E1" w:rsidRDefault="007705E1" w:rsidP="001B0213">
      <w:r>
        <w:t>10</w:t>
      </w:r>
      <w:r w:rsidR="0012378A">
        <w:t>-</w:t>
      </w:r>
      <w:r>
        <w:t xml:space="preserve">  Faça um desenho de um ser vivo, e um não vivo</w:t>
      </w:r>
    </w:p>
    <w:p w:rsidR="007705E1" w:rsidRDefault="007705E1" w:rsidP="001B0213"/>
    <w:p w:rsidR="0012378A" w:rsidRDefault="0012378A" w:rsidP="001B0213"/>
    <w:p w:rsidR="0012378A" w:rsidRDefault="0012378A" w:rsidP="001B0213"/>
    <w:p w:rsidR="0012378A" w:rsidRDefault="0012378A" w:rsidP="001B0213"/>
    <w:p w:rsidR="0012378A" w:rsidRDefault="0012378A" w:rsidP="001B0213"/>
    <w:p w:rsidR="0012378A" w:rsidRDefault="0012378A" w:rsidP="001B0213"/>
    <w:p w:rsidR="0012378A" w:rsidRDefault="0012378A" w:rsidP="001B0213"/>
    <w:p w:rsidR="0012378A" w:rsidRDefault="0012378A" w:rsidP="001B0213"/>
    <w:p w:rsidR="0012378A" w:rsidRDefault="0012378A" w:rsidP="001B0213"/>
    <w:p w:rsidR="0012378A" w:rsidRDefault="0012378A" w:rsidP="001B0213"/>
    <w:p w:rsidR="0012378A" w:rsidRDefault="0012378A" w:rsidP="001B0213"/>
    <w:p w:rsidR="0012378A" w:rsidRDefault="0012378A" w:rsidP="001B0213">
      <w:bookmarkStart w:id="0" w:name="_GoBack"/>
      <w:bookmarkEnd w:id="0"/>
    </w:p>
    <w:p w:rsidR="007705E1" w:rsidRDefault="007705E1" w:rsidP="001B0213"/>
    <w:p w:rsidR="007705E1" w:rsidRDefault="007705E1" w:rsidP="001B0213">
      <w:r>
        <w:t>‘ Não é possível atingir um alvo que não se vê</w:t>
      </w:r>
      <w:r w:rsidR="002C0E1A">
        <w:t xml:space="preserve">, nem ver um alvo que não se </w:t>
      </w:r>
      <w:proofErr w:type="gramStart"/>
      <w:r w:rsidR="002C0E1A">
        <w:t>tem.’</w:t>
      </w:r>
      <w:proofErr w:type="gramEnd"/>
    </w:p>
    <w:p w:rsidR="002C0E1A" w:rsidRDefault="002C0E1A" w:rsidP="001B0213">
      <w:r>
        <w:t xml:space="preserve">                           </w:t>
      </w:r>
    </w:p>
    <w:p w:rsidR="001B0213" w:rsidRDefault="001B0213" w:rsidP="001B0213">
      <w:pPr>
        <w:rPr>
          <w:noProof/>
          <w:lang w:eastAsia="pt-BR"/>
        </w:rPr>
      </w:pPr>
    </w:p>
    <w:sectPr w:rsidR="001B0213" w:rsidSect="00B22CEC">
      <w:pgSz w:w="11906" w:h="16838"/>
      <w:pgMar w:top="568" w:right="849" w:bottom="1417" w:left="993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E5921"/>
    <w:multiLevelType w:val="hybridMultilevel"/>
    <w:tmpl w:val="174ABBD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01935"/>
    <w:multiLevelType w:val="hybridMultilevel"/>
    <w:tmpl w:val="0200393A"/>
    <w:lvl w:ilvl="0" w:tplc="F5069D3E">
      <w:start w:val="2"/>
      <w:numFmt w:val="decimal"/>
      <w:lvlText w:val="%1"/>
      <w:lvlJc w:val="left"/>
      <w:pPr>
        <w:ind w:left="6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20" w:hanging="360"/>
      </w:pPr>
    </w:lvl>
    <w:lvl w:ilvl="2" w:tplc="0416001B" w:tentative="1">
      <w:start w:val="1"/>
      <w:numFmt w:val="lowerRoman"/>
      <w:lvlText w:val="%3."/>
      <w:lvlJc w:val="right"/>
      <w:pPr>
        <w:ind w:left="2040" w:hanging="180"/>
      </w:pPr>
    </w:lvl>
    <w:lvl w:ilvl="3" w:tplc="0416000F" w:tentative="1">
      <w:start w:val="1"/>
      <w:numFmt w:val="decimal"/>
      <w:lvlText w:val="%4."/>
      <w:lvlJc w:val="left"/>
      <w:pPr>
        <w:ind w:left="2760" w:hanging="360"/>
      </w:pPr>
    </w:lvl>
    <w:lvl w:ilvl="4" w:tplc="04160019" w:tentative="1">
      <w:start w:val="1"/>
      <w:numFmt w:val="lowerLetter"/>
      <w:lvlText w:val="%5."/>
      <w:lvlJc w:val="left"/>
      <w:pPr>
        <w:ind w:left="3480" w:hanging="360"/>
      </w:pPr>
    </w:lvl>
    <w:lvl w:ilvl="5" w:tplc="0416001B" w:tentative="1">
      <w:start w:val="1"/>
      <w:numFmt w:val="lowerRoman"/>
      <w:lvlText w:val="%6."/>
      <w:lvlJc w:val="right"/>
      <w:pPr>
        <w:ind w:left="4200" w:hanging="180"/>
      </w:pPr>
    </w:lvl>
    <w:lvl w:ilvl="6" w:tplc="0416000F" w:tentative="1">
      <w:start w:val="1"/>
      <w:numFmt w:val="decimal"/>
      <w:lvlText w:val="%7."/>
      <w:lvlJc w:val="left"/>
      <w:pPr>
        <w:ind w:left="4920" w:hanging="360"/>
      </w:pPr>
    </w:lvl>
    <w:lvl w:ilvl="7" w:tplc="04160019" w:tentative="1">
      <w:start w:val="1"/>
      <w:numFmt w:val="lowerLetter"/>
      <w:lvlText w:val="%8."/>
      <w:lvlJc w:val="left"/>
      <w:pPr>
        <w:ind w:left="5640" w:hanging="360"/>
      </w:pPr>
    </w:lvl>
    <w:lvl w:ilvl="8" w:tplc="0416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 w15:restartNumberingAfterBreak="0">
    <w:nsid w:val="3FEC0AF7"/>
    <w:multiLevelType w:val="hybridMultilevel"/>
    <w:tmpl w:val="D1623298"/>
    <w:lvl w:ilvl="0" w:tplc="77E4D8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9141EF"/>
    <w:multiLevelType w:val="hybridMultilevel"/>
    <w:tmpl w:val="8A5A1B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224FB6"/>
    <w:multiLevelType w:val="hybridMultilevel"/>
    <w:tmpl w:val="9B4E929C"/>
    <w:lvl w:ilvl="0" w:tplc="368AB7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4C451F"/>
    <w:multiLevelType w:val="hybridMultilevel"/>
    <w:tmpl w:val="6150CE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C05321"/>
    <w:multiLevelType w:val="hybridMultilevel"/>
    <w:tmpl w:val="EE8641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B0213"/>
    <w:rsid w:val="00002B2A"/>
    <w:rsid w:val="00054105"/>
    <w:rsid w:val="00065109"/>
    <w:rsid w:val="000B149C"/>
    <w:rsid w:val="000C30AF"/>
    <w:rsid w:val="0012378A"/>
    <w:rsid w:val="001B0213"/>
    <w:rsid w:val="001C0A82"/>
    <w:rsid w:val="001D1A53"/>
    <w:rsid w:val="00232774"/>
    <w:rsid w:val="002C0E1A"/>
    <w:rsid w:val="002D28F7"/>
    <w:rsid w:val="00305B3D"/>
    <w:rsid w:val="0042655E"/>
    <w:rsid w:val="004D2365"/>
    <w:rsid w:val="005001BE"/>
    <w:rsid w:val="005F6862"/>
    <w:rsid w:val="00602EDB"/>
    <w:rsid w:val="006A49CC"/>
    <w:rsid w:val="006C1E34"/>
    <w:rsid w:val="007705E1"/>
    <w:rsid w:val="007F5B0A"/>
    <w:rsid w:val="00863F2B"/>
    <w:rsid w:val="0088202C"/>
    <w:rsid w:val="008D6237"/>
    <w:rsid w:val="009546C0"/>
    <w:rsid w:val="00A16850"/>
    <w:rsid w:val="00A37FC8"/>
    <w:rsid w:val="00B22CEC"/>
    <w:rsid w:val="00C81A87"/>
    <w:rsid w:val="00D10600"/>
    <w:rsid w:val="00DF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72F7260B"/>
  <w15:docId w15:val="{D89D01C9-E7B0-4F67-8C5C-02B493175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8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28F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32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277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F5B0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emEspaamento">
    <w:name w:val="No Spacing"/>
    <w:uiPriority w:val="1"/>
    <w:qFormat/>
    <w:rsid w:val="00B22C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%207%20stater\Desktop\cabe&#231;alho%20de%20prov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1F402B-1574-4A1B-806C-C56DE41A6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cabeçalho de prova</Template>
  <TotalTime>39</TotalTime>
  <Pages>1</Pages>
  <Words>342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 stater</dc:creator>
  <cp:lastModifiedBy>ivonaldo dos santos frança</cp:lastModifiedBy>
  <cp:revision>5</cp:revision>
  <dcterms:created xsi:type="dcterms:W3CDTF">2020-04-27T01:20:00Z</dcterms:created>
  <dcterms:modified xsi:type="dcterms:W3CDTF">2020-05-04T23:47:00Z</dcterms:modified>
</cp:coreProperties>
</file>