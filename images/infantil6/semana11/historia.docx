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2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COJlQCDwIAADcEAAAOAAAAZHJzL2Uyb0RvYy54bWytU9uO&#10;0zAQfUfiHyy/0zSht42armBXRUiwIC37AY7jNJZ8Y+w2KV/P2GlLl90nhB8sz8XHM2eO17eDVuQg&#10;wEtrKppPppQIw20jza6iTz+271aU+MBMw5Q1oqJH4ent5u2bde9KUdjOqkYAQRDjy95VtAvBlVnm&#10;eSc08xPrhMFga0GzgCbssgZYj+haZcV0ush6C40Dy4X36L0fg3ST8NtW8PCtbb0IRFUUawtph7TX&#10;cc82a1bugLlO8lMZ7B+q0EwafPQCdc8CI3uQL6C05GC9bcOEW53ZtpVcpB6wm3z6VzePHXMi9YLk&#10;eHehyf8/WP5w+A5ENhUtKDFM44jIMrLSO19i8NFhOAwf7YDTPft9dNb9V9tgOtsHm1ofWtCRAmyK&#10;YDayfbwwLIZAeIRYLBar5ZwSjrG8WC7ez9MMMlaerzvw4ZOwmsRDRQFHmODZ4YsPWBimnlPia94q&#10;2WylUsmAXX2ngBwYjnubVqwZrzxLU4b0Fb2ZF/OE/CzmX4GI0Gqvsd8ROZ/GNWoH/aiw0X9u5YTx&#10;8mEtA6pdSV3R1QUDq1MGcyPjkdmR+zDUw2kMtW2OSDjYUb342/DQWfhFSY/Kraj/uWcgKFGfDUrj&#10;Jp/NotSTMZsvCzTgOlJfR5jhCFXRQMl4vAvj99g7kLsOX8oTScZ+wEG3Mo0gljpWdaob1Zm6Pf2k&#10;KP9rO2X9+e+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7xe5/XAAAACgEAAA8AAAAAAAAAAQAg&#10;AAAAIgAAAGRycy9kb3ducmV2LnhtbFBLAQIUABQAAAAIAIdO4kCOJlQCDwIAADcEAAAOAAAAAAAA&#10;AAEAIAAAACYBAABkcnMvZTJvRG9jLnhtbFBLBQYAAAAABgAGAFkBAACn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6" o:spt="202" type="#_x0000_t202" style="height:25.5pt;width:296.25pt;" filled="f" stroked="f" coordsize="21600,21600" o:gfxdata="UEsDBAoAAAAAAIdO4kAAAAAAAAAAAAAAAAAEAAAAZHJzL1BLAwQUAAAACACHTuJAvhBK6NMAAAAE&#10;AQAADwAAAGRycy9kb3ducmV2LnhtbE2PwU7DMBBE70j9B2srcUHUTiAVDXF6aAWcafsBbrwkUe11&#10;FLtp+/csXOCymtWsZt5W66t3YsIx9oE0ZAsFAqkJtqdWw2H/9vgCIiZD1rhAqOGGEdb17K4ypQ0X&#10;+sRpl1rBIRRLo6FLaSiljE2H3sRFGJDY+wqjN4nXsZV2NBcO907mSi2lNz1xQ2cG3HTYnHZnr6FQ&#10;y7h9+Fhtp8Otf87zwjfu6V3r+3mmXkEkvKa/Y/jBZ3SomekYzmSjcBr4kfQ72StWeQHiyCJTIOtK&#10;/oevvwFQSwMEFAAAAAgAh07iQLQ2FS3XAQAAoQMAAA4AAABkcnMvZTJvRG9jLnhtbK1Ty27bMBC8&#10;F+g/ELzXkm04CQTLQdKgRYE+AiRFzhQflgqRyy5pS/77LmnJLdpbER0Icnc5nJldbW9H27OjxtCB&#10;q/lyUXKmnQTVuX3Nvz9/eHfDWYjCKdGD0zU/6cBvd2/fbAdf6RW00CuNjEBcqAZf8zZGXxVFkK22&#10;IizAa0dJA2hFpCPuC4ViIHTbF6uyvCoGQOURpA6Bog/nJN9lfGO0jN+MCTqyvubELeYV89qktdht&#10;RbVH4dtOTjTEf7CwonP06AXqQUTBDtj9A2U7iRDAxIUEW4AxndRZA6lZln+peWqF11kLmRP8xabw&#10;erDy6/ERWaeod5w5YalFbJlcGXyoKPnkKR3HexhTxRQPKdgMX0BRuThEyNJHgzZZQKIYVZPbp4vD&#10;eoxMUnB9fbVaX284k5Rbr9Y3m9yCQlTzbY8hftRgWdrUHKmDGV0cP4dI71PpXEKHxDKxOfONYzNO&#10;FBtQJyI5UGdrHn4eBGrO+k+OrEtjMG9w3jTzxh3se6BhITsMgn2h8bpDIrLMLNLTz+OLQD/xi6Ts&#10;sZ+7n0nmMVCTmUL9ICDb01AdRc82JX3JRpIxFU+CzqjproM7stR0WW0SeNYyqaU5yLenmU2D9uc5&#10;V/3+s3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4QSujTAAAABAEAAA8AAAAAAAAAAQAgAAAA&#10;IgAAAGRycy9kb3ducmV2LnhtbFBLAQIUABQAAAAIAIdO4kC0NhUt1wEAAKEDAAAOAAAAAAAAAAEA&#10;IAAAACIBAABkcnMvZTJvRG9jLnhtbFBLBQYAAAAABgAGAFkBAABrBQAAAAA=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b/>
          <w:sz w:val="28"/>
          <w:szCs w:val="28"/>
          <w:lang w:eastAsia="pt-BR"/>
        </w:rPr>
      </w:pPr>
      <w:r>
        <w:rPr>
          <w:lang w:eastAsia="pt-BR"/>
        </w:rPr>
        <w:t xml:space="preserve">                                            </w:t>
      </w:r>
      <w:r>
        <w:rPr>
          <w:b/>
          <w:sz w:val="28"/>
          <w:szCs w:val="28"/>
          <w:lang w:eastAsia="pt-BR"/>
        </w:rPr>
        <w:t>PROVA DE</w:t>
      </w:r>
      <w:r>
        <w:rPr>
          <w:lang w:eastAsia="pt-BR"/>
        </w:rPr>
        <w:t xml:space="preserve">  </w:t>
      </w:r>
      <w:r>
        <w:rPr>
          <w:b/>
          <w:sz w:val="28"/>
          <w:szCs w:val="28"/>
          <w:lang w:eastAsia="pt-BR"/>
        </w:rPr>
        <w:t>HISTÓRIA (1ºANO)</w:t>
      </w: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Escreva seu nome completo</w:t>
      </w:r>
    </w:p>
    <w:p>
      <w:pPr>
        <w:pStyle w:val="8"/>
        <w:rPr>
          <w:lang w:eastAsia="pt-BR"/>
        </w:rPr>
      </w:pPr>
      <w:r>
        <w:rPr>
          <w:lang w:eastAsia="pt-BR"/>
        </w:rPr>
        <w:t>__________________________________________________________________________________________________________________________________________________________________________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Qual cidade você nasceu? Com quantos quilos ? Quantos centimetros?</w:t>
      </w:r>
    </w:p>
    <w:p>
      <w:pPr>
        <w:pStyle w:val="8"/>
        <w:rPr>
          <w:lang w:eastAsia="pt-BR"/>
        </w:rPr>
      </w:pPr>
      <w:r>
        <w:rPr>
          <w:lang w:eastAsia="pt-BR"/>
        </w:rPr>
        <w:t>_____________________________________________________________________________________</w:t>
      </w:r>
    </w:p>
    <w:p>
      <w:pPr>
        <w:pStyle w:val="8"/>
        <w:rPr>
          <w:lang w:eastAsia="pt-BR"/>
        </w:rPr>
      </w:pPr>
      <w:r>
        <w:rPr>
          <w:lang w:eastAsia="pt-BR"/>
        </w:rPr>
        <w:t>_____________________________________________________________________________________</w:t>
      </w: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Responda :</w:t>
      </w:r>
    </w:p>
    <w:p>
      <w:pPr>
        <w:pStyle w:val="8"/>
        <w:rPr>
          <w:lang w:eastAsia="pt-BR"/>
        </w:rPr>
      </w:pPr>
      <w:r>
        <w:rPr>
          <w:lang w:eastAsia="pt-BR"/>
        </w:rPr>
        <w:t>O que é ,o que é?</w:t>
      </w:r>
    </w:p>
    <w:p>
      <w:pPr>
        <w:pStyle w:val="8"/>
        <w:rPr>
          <w:lang w:eastAsia="pt-BR"/>
        </w:rPr>
      </w:pPr>
      <w:r>
        <w:rPr>
          <w:lang w:eastAsia="pt-BR"/>
        </w:rPr>
        <w:t>É só seu , mas qualquer pessoa pode usar.</w:t>
      </w:r>
    </w:p>
    <w:p>
      <w:pPr>
        <w:pStyle w:val="8"/>
        <w:rPr>
          <w:lang w:eastAsia="pt-BR"/>
        </w:rPr>
      </w:pPr>
      <w:r>
        <w:rPr>
          <w:lang w:eastAsia="pt-BR"/>
        </w:rPr>
        <w:t>____________________________________________________________________________________</w:t>
      </w: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Qual nome completo da sua mãe?</w:t>
      </w:r>
    </w:p>
    <w:p>
      <w:pPr>
        <w:pStyle w:val="8"/>
        <w:rPr>
          <w:lang w:eastAsia="pt-BR"/>
        </w:rPr>
      </w:pPr>
      <w:r>
        <w:rPr>
          <w:lang w:eastAsia="pt-BR"/>
        </w:rPr>
        <w:t>____________________________________________________________________________________</w:t>
      </w: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Qual nome completo do seu pai?</w:t>
      </w:r>
    </w:p>
    <w:p>
      <w:pPr>
        <w:pStyle w:val="8"/>
        <w:rPr>
          <w:lang w:eastAsia="pt-BR"/>
        </w:rPr>
      </w:pPr>
      <w:r>
        <w:rPr>
          <w:lang w:eastAsia="pt-BR"/>
        </w:rPr>
        <w:t>____________________________________________________________________________________</w:t>
      </w: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Faça correspodencia:</w:t>
      </w:r>
    </w:p>
    <w:p>
      <w:pPr>
        <w:pStyle w:val="8"/>
        <w:rPr>
          <w:lang w:eastAsia="pt-BR"/>
        </w:rPr>
      </w:pPr>
      <w:r>
        <w:rPr>
          <w:lang w:eastAsia="pt-BR"/>
        </w:rPr>
        <w:t>(  1  ) Vovô                                             (      )  mãe do papai</w:t>
      </w:r>
    </w:p>
    <w:p>
      <w:pPr>
        <w:pStyle w:val="8"/>
        <w:rPr>
          <w:lang w:eastAsia="pt-BR"/>
        </w:rPr>
      </w:pPr>
      <w:r>
        <w:rPr>
          <w:lang w:eastAsia="pt-BR"/>
        </w:rPr>
        <w:t>(   2 ) vovó                                             (      )   pai da mamãe</w:t>
      </w:r>
    </w:p>
    <w:p>
      <w:pPr>
        <w:pStyle w:val="8"/>
        <w:rPr>
          <w:lang w:eastAsia="pt-BR"/>
        </w:rPr>
      </w:pPr>
      <w:r>
        <w:rPr>
          <w:lang w:eastAsia="pt-BR"/>
        </w:rPr>
        <w:t>(   3  )primo                                            (     ) irmã da mamãe</w:t>
      </w:r>
    </w:p>
    <w:p>
      <w:pPr>
        <w:pStyle w:val="8"/>
        <w:rPr>
          <w:lang w:eastAsia="pt-BR"/>
        </w:rPr>
      </w:pPr>
      <w:r>
        <w:rPr>
          <w:lang w:eastAsia="pt-BR"/>
        </w:rPr>
        <w:t>(   4  ) titia                                               (     ) irmão do papai</w:t>
      </w:r>
    </w:p>
    <w:p>
      <w:pPr>
        <w:pStyle w:val="8"/>
        <w:rPr>
          <w:lang w:eastAsia="pt-BR"/>
        </w:rPr>
      </w:pPr>
      <w:r>
        <w:rPr>
          <w:lang w:eastAsia="pt-BR"/>
        </w:rPr>
        <w:t>(   5 ) titio                                                (     ) filho da minha tia</w:t>
      </w:r>
    </w:p>
    <w:p>
      <w:pPr>
        <w:pStyle w:val="8"/>
        <w:rPr>
          <w:lang w:eastAsia="pt-BR"/>
        </w:rPr>
      </w:pP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Marque com um x os documentos que você possui.</w:t>
      </w:r>
    </w:p>
    <w:p>
      <w:pPr>
        <w:pStyle w:val="8"/>
        <w:rPr>
          <w:lang w:eastAsia="pt-BR"/>
        </w:rPr>
      </w:pPr>
      <w:r>
        <w:rPr>
          <w:lang w:eastAsia="pt-BR"/>
        </w:rPr>
        <w:t xml:space="preserve">(    ) </w:t>
      </w:r>
      <w:r>
        <w:rPr>
          <w:lang w:eastAsia="pt-BR"/>
        </w:rPr>
        <w:drawing>
          <wp:inline distT="0" distB="0" distL="0" distR="0">
            <wp:extent cx="685800" cy="626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24" cy="64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(    )</w:t>
      </w:r>
      <w:r>
        <w:rPr>
          <w:lang w:eastAsia="pt-BR"/>
        </w:rPr>
        <w:drawing>
          <wp:inline distT="0" distB="0" distL="0" distR="0">
            <wp:extent cx="459105" cy="569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04" cy="57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(   ) </w:t>
      </w:r>
      <w:r>
        <w:rPr>
          <w:lang w:eastAsia="pt-BR"/>
        </w:rPr>
        <w:drawing>
          <wp:inline distT="0" distB="0" distL="0" distR="0">
            <wp:extent cx="714375" cy="514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(     ) </w:t>
      </w:r>
      <w:r>
        <w:rPr>
          <w:lang w:eastAsia="pt-BR"/>
        </w:rPr>
        <w:drawing>
          <wp:inline distT="0" distB="0" distL="0" distR="0">
            <wp:extent cx="476250" cy="6280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88" cy="6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lang w:eastAsia="pt-BR"/>
        </w:rPr>
      </w:pPr>
    </w:p>
    <w:p>
      <w:pPr>
        <w:ind w:left="360"/>
        <w:rPr>
          <w:lang w:eastAsia="pt-BR"/>
        </w:rPr>
      </w:pPr>
    </w:p>
    <w:p>
      <w:pPr>
        <w:ind w:left="360"/>
        <w:rPr>
          <w:lang w:eastAsia="pt-BR"/>
        </w:rPr>
      </w:pPr>
    </w:p>
    <w:p>
      <w:pPr>
        <w:ind w:left="360"/>
        <w:rPr>
          <w:lang w:eastAsia="pt-BR"/>
        </w:rPr>
      </w:pP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Escreva em ordem alfabética os direitos da criança abaixo:</w:t>
      </w:r>
    </w:p>
    <w:p>
      <w:pPr>
        <w:ind w:left="360"/>
        <w:rPr>
          <w:lang w:eastAsia="pt-BR"/>
        </w:rPr>
      </w:pPr>
      <w:r>
        <w:rPr>
          <w:lang w:eastAsia="pt-BR"/>
        </w:rPr>
        <w:drawing>
          <wp:inline distT="0" distB="0" distL="0" distR="0">
            <wp:extent cx="5972175" cy="3381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pt-BR"/>
        </w:rPr>
      </w:pPr>
      <w:r>
        <w:rPr>
          <w:lang w:eastAsia="pt-BR"/>
        </w:rPr>
        <w:t xml:space="preserve"> </w:t>
      </w:r>
    </w:p>
    <w:p>
      <w:pPr>
        <w:pStyle w:val="8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Marque as alternativas que mostr</w:t>
      </w:r>
      <w:r>
        <w:rPr>
          <w:rFonts w:hint="default"/>
          <w:lang w:val="en-US" w:eastAsia="pt-BR"/>
        </w:rPr>
        <w:t>a</w:t>
      </w:r>
      <w:bookmarkStart w:id="0" w:name="_GoBack"/>
      <w:bookmarkEnd w:id="0"/>
      <w:r>
        <w:rPr>
          <w:lang w:eastAsia="pt-BR"/>
        </w:rPr>
        <w:t>m os deveres da criança:</w:t>
      </w:r>
    </w:p>
    <w:p>
      <w:pPr>
        <w:pStyle w:val="8"/>
        <w:rPr>
          <w:lang w:eastAsia="pt-BR"/>
        </w:rPr>
      </w:pPr>
      <w:r>
        <w:rPr>
          <w:lang w:eastAsia="pt-BR"/>
        </w:rPr>
        <w:t>(     ) Toda criança tem o direito a proteção</w:t>
      </w:r>
    </w:p>
    <w:p>
      <w:pPr>
        <w:pStyle w:val="8"/>
        <w:rPr>
          <w:lang w:eastAsia="pt-BR"/>
        </w:rPr>
      </w:pPr>
      <w:r>
        <w:rPr>
          <w:lang w:eastAsia="pt-BR"/>
        </w:rPr>
        <w:t>(     ) Toda criança tem o dever de estudar.</w:t>
      </w:r>
    </w:p>
    <w:p>
      <w:pPr>
        <w:pStyle w:val="8"/>
        <w:rPr>
          <w:lang w:eastAsia="pt-BR"/>
        </w:rPr>
      </w:pPr>
      <w:r>
        <w:rPr>
          <w:lang w:eastAsia="pt-BR"/>
        </w:rPr>
        <w:t>(     ) Toda criança tem o direito à escola</w:t>
      </w:r>
    </w:p>
    <w:p>
      <w:pPr>
        <w:pStyle w:val="8"/>
        <w:rPr>
          <w:lang w:eastAsia="pt-BR"/>
        </w:rPr>
      </w:pPr>
      <w:r>
        <w:rPr>
          <w:lang w:eastAsia="pt-BR"/>
        </w:rPr>
        <w:t>(     ) Toda criança tem o dever de respeitar os pais.</w:t>
      </w:r>
    </w:p>
    <w:p>
      <w:pPr>
        <w:pStyle w:val="8"/>
        <w:rPr>
          <w:lang w:eastAsia="pt-BR"/>
        </w:rPr>
      </w:pPr>
      <w:r>
        <w:rPr>
          <w:lang w:eastAsia="pt-BR"/>
        </w:rPr>
        <w:t>(      ) Toda criança deve zelar pelos materiais</w:t>
      </w: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>10-  Construa uma árvore genealógica da sua família:</w:t>
      </w: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4021"/>
    <w:multiLevelType w:val="multilevel"/>
    <w:tmpl w:val="255E402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12"/>
    <w:rsid w:val="00021CB3"/>
    <w:rsid w:val="00065109"/>
    <w:rsid w:val="000B149C"/>
    <w:rsid w:val="000C30AF"/>
    <w:rsid w:val="0012064B"/>
    <w:rsid w:val="001C6875"/>
    <w:rsid w:val="001D1A53"/>
    <w:rsid w:val="00232774"/>
    <w:rsid w:val="00267E89"/>
    <w:rsid w:val="002D28F7"/>
    <w:rsid w:val="00305B3D"/>
    <w:rsid w:val="003426FF"/>
    <w:rsid w:val="0042655E"/>
    <w:rsid w:val="004369CC"/>
    <w:rsid w:val="004D2365"/>
    <w:rsid w:val="004E6C52"/>
    <w:rsid w:val="004F3127"/>
    <w:rsid w:val="005001BE"/>
    <w:rsid w:val="005F0CFF"/>
    <w:rsid w:val="005F6862"/>
    <w:rsid w:val="00602EDB"/>
    <w:rsid w:val="006A49CC"/>
    <w:rsid w:val="006C1E34"/>
    <w:rsid w:val="007F5B0A"/>
    <w:rsid w:val="00863F2B"/>
    <w:rsid w:val="0088202C"/>
    <w:rsid w:val="008D6237"/>
    <w:rsid w:val="009546C0"/>
    <w:rsid w:val="00A135EF"/>
    <w:rsid w:val="00A16850"/>
    <w:rsid w:val="00A37FC8"/>
    <w:rsid w:val="00B22CEC"/>
    <w:rsid w:val="00C81A87"/>
    <w:rsid w:val="00CC1312"/>
    <w:rsid w:val="00D10600"/>
    <w:rsid w:val="00DB1075"/>
    <w:rsid w:val="00DF06FD"/>
    <w:rsid w:val="66E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exto de balão Char"/>
    <w:basedOn w:val="5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Cabeçalho Char"/>
    <w:basedOn w:val="5"/>
    <w:link w:val="2"/>
    <w:uiPriority w:val="99"/>
  </w:style>
  <w:style w:type="character" w:customStyle="1" w:styleId="12">
    <w:name w:val="Rodapé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F418A3-EB86-401E-872C-04F4B8D06F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cabeçalho%20de%20prova.dotx</Template>
  <Company>Hewlett-Packard Company</Company>
  <Pages>1</Pages>
  <Words>431</Words>
  <Characters>2328</Characters>
  <Lines>19</Lines>
  <Paragraphs>5</Paragraphs>
  <TotalTime>0</TotalTime>
  <ScaleCrop>false</ScaleCrop>
  <LinksUpToDate>false</LinksUpToDate>
  <CharactersWithSpaces>2754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2020-06-05T16:08:00Z</dcterms:created>
  <dc:creator>windows 7 stater</dc:creator>
  <cp:lastModifiedBy>google1586122153</cp:lastModifiedBy>
  <dcterms:modified xsi:type="dcterms:W3CDTF">2020-06-07T22:55:56Z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