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5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240"/>
                                  <wp:effectExtent l="19050" t="0" r="0" b="0"/>
                                  <wp:docPr id="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7" o:spid="_x0000_s1026" o:spt="202" type="#_x0000_t202" style="position:absolute;left:0pt;margin-left:-7.65pt;margin-top:7.6pt;height:100.5pt;width:131.25pt;z-index:251658240;mso-width-relative:page;mso-height-relative:page;" fillcolor="#FFFFFF" filled="t" stroked="t" coordsize="21600,21600" o:gfxdata="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7xe5/XAAAACgEAAA8AAAAAAAAAAQAg&#10;AAAAIgAAAGRycy9kb3ducmV2LnhtbFBLAQIUABQAAAAIAIdO4kAqZic6DwIAADcEAAAOAAAAAAAA&#10;AAEAIAAAACYBAABkcnMvZTJvRG9jLnhtbFBLBQYAAAAABgAGAFkBAACnBQAAAAA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eastAsia="pt-BR"/>
                        </w:rPr>
                        <w:drawing>
                          <wp:inline distT="0" distB="0" distL="0" distR="0">
                            <wp:extent cx="1409700" cy="1158240"/>
                            <wp:effectExtent l="19050" t="0" r="0" b="0"/>
                            <wp:docPr id="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m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2" name="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FFFFFF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6" o:spt="202" type="#_x0000_t202" style="height:25.5pt;width:296.25pt;" filled="f" stroked="f" coordsize="21600,21600" o:gfxdata="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4QSujTAAAABAEAAA8AAAAAAAAAAQAgAAAA&#10;IgAAAGRycy9kb3ducmV2LnhtbFBLAQIUABQAAAAIAIdO4kAPekcq1wEAAKEDAAAOAAAAAAAAAAEA&#10;IAAAACIBAABkcnMvZTJvRG9jLnhtbFBLBQYAAAAABgAGAFkBAABrBQAAAAA=&#10;" adj="10800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FFFFFF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COLEGIO JARDIM GETSÊMANI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8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  <w:bookmarkStart w:id="0" w:name="_GoBack"/>
      <w:bookmarkEnd w:id="0"/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lang w:eastAsia="pt-BR"/>
        </w:rPr>
        <w:t xml:space="preserve">                          </w:t>
      </w:r>
      <w:r>
        <w:rPr>
          <w:rFonts w:ascii="Calibri" w:hAnsi="Calibri" w:cs="Calibri"/>
        </w:rPr>
        <w:t xml:space="preserve">Prova de matemática 1°ano </w:t>
      </w: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Na tabela estão registrados os resultado de uma pesquisa:</w:t>
      </w:r>
    </w:p>
    <w:tbl>
      <w:tblPr>
        <w:tblStyle w:val="5"/>
        <w:tblW w:w="0" w:type="auto"/>
        <w:tblInd w:w="18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179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CORES</w:t>
            </w:r>
          </w:p>
        </w:tc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QUANTIDADE DE ALUNOS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VERMELHO</w:t>
            </w:r>
          </w:p>
        </w:tc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AZUL</w:t>
            </w:r>
          </w:p>
        </w:tc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VERDE</w:t>
            </w:r>
          </w:p>
        </w:tc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AMARELA</w:t>
            </w:r>
          </w:p>
        </w:tc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PRETA</w:t>
            </w:r>
          </w:p>
        </w:tc>
        <w:tc>
          <w:tcPr>
            <w:tcW w:w="1793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pStyle w:val="6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Qual é a cor preferida pela maioria dos alunos?________________</w:t>
      </w:r>
    </w:p>
    <w:p>
      <w:pPr>
        <w:pStyle w:val="6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Qual é a cor preferida  da minoria dos alunos?</w:t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softHyphen/>
      </w:r>
      <w:r>
        <w:rPr>
          <w:rFonts w:ascii="Calibri" w:hAnsi="Calibri" w:cs="Calibri"/>
        </w:rPr>
        <w:t>_______________</w:t>
      </w:r>
    </w:p>
    <w:p>
      <w:pPr>
        <w:pStyle w:val="6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Qual é a sua cor preferida?____________________</w:t>
      </w: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Agora complete a parlenda  escrevendo o numeral: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UM  pé de anum    (   )        TRÊS  o ovo xadrez       (   )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DOIS a galinha pôs (   )        QUATRO bico de pato  (   )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CINCO pé de pinto (   )     SEIS batata de freguês     (   )</w:t>
      </w: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Pinte o maior e circule o menor: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lang w:eastAsia="pt-BR"/>
        </w:rPr>
      </w:pPr>
      <w:r>
        <w:rPr>
          <w:rFonts w:ascii="Calibri" w:hAnsi="Calibri" w:cs="Calibri"/>
          <w:lang w:val="pt-PT"/>
        </w:rPr>
        <w:t xml:space="preserve">             </w:t>
      </w:r>
      <w:r>
        <w:rPr>
          <w:rFonts w:ascii="Calibri" w:hAnsi="Calibri" w:cs="Calibri"/>
          <w:lang w:eastAsia="pt-BR"/>
        </w:rPr>
        <w:drawing>
          <wp:inline distT="0" distB="0" distL="0" distR="0">
            <wp:extent cx="1228725" cy="1114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pt-PT"/>
        </w:rPr>
        <w:t xml:space="preserve">                </w:t>
      </w:r>
      <w:r>
        <w:rPr>
          <w:rFonts w:ascii="Calibri" w:hAnsi="Calibri" w:cs="Calibri"/>
          <w:lang w:eastAsia="pt-BR"/>
        </w:rPr>
        <w:drawing>
          <wp:inline distT="0" distB="0" distL="0" distR="0">
            <wp:extent cx="1266825" cy="9906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eastAsia="pt-BR"/>
        </w:rPr>
        <w:t xml:space="preserve">                 </w:t>
      </w:r>
      <w:r>
        <w:rPr>
          <w:rFonts w:ascii="Calibri" w:hAnsi="Calibri" w:cs="Calibri"/>
          <w:lang w:eastAsia="pt-BR"/>
        </w:rPr>
        <w:drawing>
          <wp:inline distT="0" distB="0" distL="0" distR="0">
            <wp:extent cx="1514475" cy="101917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lang w:eastAsia="pt-BR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lang w:eastAsia="pt-BR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lang w:eastAsia="pt-BR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lang w:eastAsia="pt-BR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Conte as figuras de cada conjunto e registre a quantidade: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lang w:eastAsia="pt-BR"/>
        </w:rPr>
        <w:drawing>
          <wp:inline distT="0" distB="0" distL="0" distR="0">
            <wp:extent cx="4772025" cy="27146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Pinte uma dúzia de ovos ,e meia dúzia de bananas: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lang w:eastAsia="pt-BR"/>
        </w:rPr>
        <w:t xml:space="preserve">                     </w:t>
      </w:r>
      <w:r>
        <w:rPr>
          <w:rFonts w:ascii="Calibri" w:hAnsi="Calibri" w:cs="Calibri"/>
          <w:lang w:eastAsia="pt-BR"/>
        </w:rPr>
        <w:drawing>
          <wp:inline distT="0" distB="0" distL="0" distR="0">
            <wp:extent cx="2118995" cy="7905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766" cy="7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lang w:eastAsia="pt-BR"/>
        </w:rPr>
        <w:drawing>
          <wp:inline distT="0" distB="0" distL="0" distR="0">
            <wp:extent cx="2428875" cy="14001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Pinte a quantidade correspondente ao número: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  <w:lang w:eastAsia="pt-BR"/>
        </w:rPr>
        <w:drawing>
          <wp:inline distT="0" distB="0" distL="0" distR="0">
            <wp:extent cx="2071370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430" cy="613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</w:t>
      </w:r>
      <w:r>
        <w:rPr>
          <w:rFonts w:ascii="Calibri" w:hAnsi="Calibri" w:cs="Calibri"/>
          <w:lang w:eastAsia="pt-BR"/>
        </w:rPr>
        <w:drawing>
          <wp:inline distT="0" distB="0" distL="0" distR="0">
            <wp:extent cx="2114550" cy="662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9915" cy="6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>
        <w:rPr>
          <w:rFonts w:ascii="Calibri" w:hAnsi="Calibri" w:cs="Calibri"/>
          <w:lang w:eastAsia="pt-BR"/>
        </w:rPr>
        <w:drawing>
          <wp:inline distT="0" distB="0" distL="0" distR="0">
            <wp:extent cx="2028825" cy="685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Responda: 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Quanto preciso juntar para ter uma dúzia?</w:t>
      </w:r>
    </w:p>
    <w:p>
      <w:pPr>
        <w:pStyle w:val="6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  para ter 1 dúzia?_______</w:t>
      </w:r>
    </w:p>
    <w:p>
      <w:pPr>
        <w:pStyle w:val="6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8  para ter 1 dúzia ?______</w:t>
      </w:r>
    </w:p>
    <w:p>
      <w:pPr>
        <w:pStyle w:val="6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10 para 1 dúzia?________</w:t>
      </w:r>
    </w:p>
    <w:p>
      <w:pPr>
        <w:pStyle w:val="6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2 para meia dúzia?______</w:t>
      </w:r>
    </w:p>
    <w:p>
      <w:pPr>
        <w:pStyle w:val="6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4 para meia dúzia?_______</w:t>
      </w: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Complete a tabela: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</w:t>
      </w:r>
      <w:r>
        <w:rPr>
          <w:rFonts w:ascii="Calibri" w:hAnsi="Calibri" w:cs="Calibri"/>
          <w:lang w:eastAsia="pt-BR"/>
        </w:rPr>
        <w:drawing>
          <wp:inline distT="0" distB="0" distL="0" distR="0">
            <wp:extent cx="4447540" cy="2457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875" cy="246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                                                    </w:t>
      </w: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Pinte a quantidade de cada numeral: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  <w:lang w:eastAsia="pt-BR"/>
        </w:rPr>
        <w:drawing>
          <wp:inline distT="0" distB="0" distL="0" distR="0">
            <wp:extent cx="3000375" cy="40862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                     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10)  Resolva as adições: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  +  3 =                                                                            cálculos: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  + 2 =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  + 1 = 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5  +  4 =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   +  3 =</w:t>
      </w: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>
      <w:pPr>
        <w:rPr>
          <w:lang w:eastAsia="pt-BR"/>
        </w:rPr>
      </w:pPr>
      <w:r>
        <w:rPr>
          <w:lang w:eastAsia="pt-BR"/>
        </w:rPr>
        <w:t xml:space="preserve">               </w:t>
      </w: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19C7"/>
    <w:multiLevelType w:val="multilevel"/>
    <w:tmpl w:val="37E219C7"/>
    <w:lvl w:ilvl="0" w:tentative="0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75" w:hanging="360"/>
      </w:pPr>
    </w:lvl>
    <w:lvl w:ilvl="2" w:tentative="0">
      <w:start w:val="1"/>
      <w:numFmt w:val="lowerRoman"/>
      <w:lvlText w:val="%3."/>
      <w:lvlJc w:val="right"/>
      <w:pPr>
        <w:ind w:left="2295" w:hanging="180"/>
      </w:pPr>
    </w:lvl>
    <w:lvl w:ilvl="3" w:tentative="0">
      <w:start w:val="1"/>
      <w:numFmt w:val="decimal"/>
      <w:lvlText w:val="%4."/>
      <w:lvlJc w:val="left"/>
      <w:pPr>
        <w:ind w:left="3015" w:hanging="360"/>
      </w:pPr>
    </w:lvl>
    <w:lvl w:ilvl="4" w:tentative="0">
      <w:start w:val="1"/>
      <w:numFmt w:val="lowerLetter"/>
      <w:lvlText w:val="%5."/>
      <w:lvlJc w:val="left"/>
      <w:pPr>
        <w:ind w:left="3735" w:hanging="360"/>
      </w:pPr>
    </w:lvl>
    <w:lvl w:ilvl="5" w:tentative="0">
      <w:start w:val="1"/>
      <w:numFmt w:val="lowerRoman"/>
      <w:lvlText w:val="%6."/>
      <w:lvlJc w:val="right"/>
      <w:pPr>
        <w:ind w:left="4455" w:hanging="180"/>
      </w:pPr>
    </w:lvl>
    <w:lvl w:ilvl="6" w:tentative="0">
      <w:start w:val="1"/>
      <w:numFmt w:val="decimal"/>
      <w:lvlText w:val="%7."/>
      <w:lvlJc w:val="left"/>
      <w:pPr>
        <w:ind w:left="5175" w:hanging="360"/>
      </w:pPr>
    </w:lvl>
    <w:lvl w:ilvl="7" w:tentative="0">
      <w:start w:val="1"/>
      <w:numFmt w:val="lowerLetter"/>
      <w:lvlText w:val="%8."/>
      <w:lvlJc w:val="left"/>
      <w:pPr>
        <w:ind w:left="5895" w:hanging="360"/>
      </w:pPr>
    </w:lvl>
    <w:lvl w:ilvl="8" w:tentative="0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683179D1"/>
    <w:multiLevelType w:val="multilevel"/>
    <w:tmpl w:val="683179D1"/>
    <w:lvl w:ilvl="0" w:tentative="0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80" w:hanging="360"/>
      </w:pPr>
    </w:lvl>
    <w:lvl w:ilvl="2" w:tentative="0">
      <w:start w:val="1"/>
      <w:numFmt w:val="lowerRoman"/>
      <w:lvlText w:val="%3."/>
      <w:lvlJc w:val="right"/>
      <w:pPr>
        <w:ind w:left="2400" w:hanging="180"/>
      </w:pPr>
    </w:lvl>
    <w:lvl w:ilvl="3" w:tentative="0">
      <w:start w:val="1"/>
      <w:numFmt w:val="decimal"/>
      <w:lvlText w:val="%4."/>
      <w:lvlJc w:val="left"/>
      <w:pPr>
        <w:ind w:left="3120" w:hanging="360"/>
      </w:pPr>
    </w:lvl>
    <w:lvl w:ilvl="4" w:tentative="0">
      <w:start w:val="1"/>
      <w:numFmt w:val="lowerLetter"/>
      <w:lvlText w:val="%5."/>
      <w:lvlJc w:val="left"/>
      <w:pPr>
        <w:ind w:left="3840" w:hanging="360"/>
      </w:pPr>
    </w:lvl>
    <w:lvl w:ilvl="5" w:tentative="0">
      <w:start w:val="1"/>
      <w:numFmt w:val="lowerRoman"/>
      <w:lvlText w:val="%6."/>
      <w:lvlJc w:val="right"/>
      <w:pPr>
        <w:ind w:left="4560" w:hanging="180"/>
      </w:pPr>
    </w:lvl>
    <w:lvl w:ilvl="6" w:tentative="0">
      <w:start w:val="1"/>
      <w:numFmt w:val="decimal"/>
      <w:lvlText w:val="%7."/>
      <w:lvlJc w:val="left"/>
      <w:pPr>
        <w:ind w:left="5280" w:hanging="360"/>
      </w:pPr>
    </w:lvl>
    <w:lvl w:ilvl="7" w:tentative="0">
      <w:start w:val="1"/>
      <w:numFmt w:val="lowerLetter"/>
      <w:lvlText w:val="%8."/>
      <w:lvlJc w:val="left"/>
      <w:pPr>
        <w:ind w:left="6000" w:hanging="360"/>
      </w:pPr>
    </w:lvl>
    <w:lvl w:ilvl="8" w:tentative="0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73AB30D4"/>
    <w:multiLevelType w:val="multilevel"/>
    <w:tmpl w:val="73AB30D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10"/>
    <w:rsid w:val="00065109"/>
    <w:rsid w:val="000B149C"/>
    <w:rsid w:val="000C30AF"/>
    <w:rsid w:val="0013538D"/>
    <w:rsid w:val="001412A5"/>
    <w:rsid w:val="00166207"/>
    <w:rsid w:val="00183FF2"/>
    <w:rsid w:val="001946F3"/>
    <w:rsid w:val="001D1A53"/>
    <w:rsid w:val="001D3EE7"/>
    <w:rsid w:val="001F05AB"/>
    <w:rsid w:val="00205B39"/>
    <w:rsid w:val="00232774"/>
    <w:rsid w:val="002D28F7"/>
    <w:rsid w:val="002E12D5"/>
    <w:rsid w:val="00305B3D"/>
    <w:rsid w:val="0035459C"/>
    <w:rsid w:val="0042655E"/>
    <w:rsid w:val="00463EEF"/>
    <w:rsid w:val="00497684"/>
    <w:rsid w:val="004D2365"/>
    <w:rsid w:val="005001BE"/>
    <w:rsid w:val="00520D1C"/>
    <w:rsid w:val="005E1F26"/>
    <w:rsid w:val="005E39B1"/>
    <w:rsid w:val="005F6862"/>
    <w:rsid w:val="00602EDB"/>
    <w:rsid w:val="006254CB"/>
    <w:rsid w:val="006A49CC"/>
    <w:rsid w:val="006C1E34"/>
    <w:rsid w:val="006E2483"/>
    <w:rsid w:val="007868C7"/>
    <w:rsid w:val="007B2625"/>
    <w:rsid w:val="007F5B0A"/>
    <w:rsid w:val="00831155"/>
    <w:rsid w:val="00863F2B"/>
    <w:rsid w:val="0088202C"/>
    <w:rsid w:val="008D6237"/>
    <w:rsid w:val="00900E8B"/>
    <w:rsid w:val="009546C0"/>
    <w:rsid w:val="009737E5"/>
    <w:rsid w:val="009A5CAB"/>
    <w:rsid w:val="009C75F8"/>
    <w:rsid w:val="00A16850"/>
    <w:rsid w:val="00A37FC8"/>
    <w:rsid w:val="00A74646"/>
    <w:rsid w:val="00AF19ED"/>
    <w:rsid w:val="00AF6687"/>
    <w:rsid w:val="00B205B2"/>
    <w:rsid w:val="00B22CEC"/>
    <w:rsid w:val="00B364C3"/>
    <w:rsid w:val="00BA1E54"/>
    <w:rsid w:val="00C212A2"/>
    <w:rsid w:val="00C81A87"/>
    <w:rsid w:val="00D10600"/>
    <w:rsid w:val="00D26378"/>
    <w:rsid w:val="00D633A3"/>
    <w:rsid w:val="00DF06FD"/>
    <w:rsid w:val="00E13E82"/>
    <w:rsid w:val="00E16F5E"/>
    <w:rsid w:val="00E34360"/>
    <w:rsid w:val="00E6542B"/>
    <w:rsid w:val="00E918E7"/>
    <w:rsid w:val="00EA5762"/>
    <w:rsid w:val="00EB2A20"/>
    <w:rsid w:val="00ED7A97"/>
    <w:rsid w:val="00EF5810"/>
    <w:rsid w:val="00F159DF"/>
    <w:rsid w:val="00F775C9"/>
    <w:rsid w:val="00F87421"/>
    <w:rsid w:val="09A8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o de balão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stater\Desktop\cabe&#231;alho%20de%20prov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60E96D-90C9-4889-87DB-09202713F6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cabeçalho%20de%20prova.dotx</Template>
  <Company>Hewlett-Packard Company</Company>
  <Pages>1</Pages>
  <Words>399</Words>
  <Characters>2157</Characters>
  <Lines>17</Lines>
  <Paragraphs>5</Paragraphs>
  <TotalTime>1</TotalTime>
  <ScaleCrop>false</ScaleCrop>
  <LinksUpToDate>false</LinksUpToDate>
  <CharactersWithSpaces>2551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2020-06-05T16:05:00Z</dcterms:created>
  <dc:creator>windows 7 stater</dc:creator>
  <cp:lastModifiedBy>google1586122153</cp:lastModifiedBy>
  <dcterms:modified xsi:type="dcterms:W3CDTF">2020-06-07T22:55:29Z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1046-11.2.0.9396</vt:lpwstr>
  </property>
</Properties>
</file>