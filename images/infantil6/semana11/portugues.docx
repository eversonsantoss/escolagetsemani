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49CC" w:rsidRPr="00642F83" w:rsidRDefault="00B5199A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96520</wp:posOffset>
                </wp:positionV>
                <wp:extent cx="1666875" cy="1276350"/>
                <wp:effectExtent l="0" t="0" r="9525" b="0"/>
                <wp:wrapNone/>
                <wp:docPr id="17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668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850" w:rsidRDefault="00A16850">
                            <w:r w:rsidRPr="00A16850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409700" cy="1158466"/>
                                  <wp:effectExtent l="19050" t="0" r="0" b="0"/>
                                  <wp:docPr id="19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3429" cy="1161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7" o:spid="_x0000_s1026" type="#_x0000_t202" style="position:absolute;left:0;text-align:left;margin-left:-7.65pt;margin-top:7.6pt;width:131.25pt;height:10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" strokecolor="white [3212]">
                <v:path arrowok="t"/>
                <v:textbox>
                  <w:txbxContent>
                    <w:p w:rsidR="00A16850" w:rsidRDefault="00A16850">
                      <w:r w:rsidRPr="00A16850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409700" cy="1158466"/>
                            <wp:effectExtent l="19050" t="0" r="0" b="0"/>
                            <wp:docPr id="19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3429" cy="1161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>
                <wp:extent cx="3762375" cy="323850"/>
                <wp:effectExtent l="0" t="0" r="0" b="0"/>
                <wp:docPr id="14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62375" cy="3238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5199A" w:rsidRDefault="00B5199A" w:rsidP="00B5199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COLEGIO JARDIM GETSÊMANI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1" o:spid="_x0000_s1027" type="#_x0000_t202" style="width:296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" filled="f" stroked="f">
                <v:textbox inset="0,0,0,0">
                  <w:txbxContent>
                    <w:p w:rsidR="00B5199A" w:rsidRDefault="00B5199A" w:rsidP="00B5199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 Black"/>
                          <w:outline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COLEGIO JARDIM GETSÊMANI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:rsidR="006A49CC" w:rsidRDefault="006A49CC" w:rsidP="006A49CC">
      <w:pPr>
        <w:rPr>
          <w:noProof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B22CEC" w:rsidRDefault="00B22CEC" w:rsidP="002D28F7">
      <w:pPr>
        <w:rPr>
          <w:noProof/>
          <w:lang w:eastAsia="pt-BR"/>
        </w:rPr>
      </w:pPr>
    </w:p>
    <w:p w:rsidR="00B22CEC" w:rsidRDefault="00B22CEC" w:rsidP="002D28F7">
      <w:pPr>
        <w:rPr>
          <w:noProof/>
          <w:lang w:eastAsia="pt-BR"/>
        </w:rPr>
      </w:pPr>
    </w:p>
    <w:p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Turno:____________________________________</w:t>
      </w:r>
    </w:p>
    <w:p w:rsidR="004B3388" w:rsidRDefault="00DA51A5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</w:t>
      </w:r>
      <w:r w:rsidR="003637CF">
        <w:rPr>
          <w:noProof/>
          <w:lang w:eastAsia="pt-BR"/>
        </w:rPr>
        <w:t xml:space="preserve">                    </w:t>
      </w:r>
      <w:r>
        <w:rPr>
          <w:noProof/>
          <w:lang w:eastAsia="pt-BR"/>
        </w:rPr>
        <w:t xml:space="preserve"> </w:t>
      </w:r>
      <w:r w:rsidR="00D76D9B">
        <w:rPr>
          <w:noProof/>
          <w:lang w:eastAsia="pt-BR"/>
        </w:rPr>
        <w:t xml:space="preserve">Prova </w:t>
      </w:r>
      <w:r w:rsidR="004B3388">
        <w:rPr>
          <w:noProof/>
          <w:lang w:eastAsia="pt-BR"/>
        </w:rPr>
        <w:t>de po</w:t>
      </w:r>
      <w:r w:rsidR="00F1003A">
        <w:rPr>
          <w:noProof/>
          <w:lang w:eastAsia="pt-BR"/>
        </w:rPr>
        <w:t xml:space="preserve">rtuguês 1º ano </w:t>
      </w:r>
    </w:p>
    <w:p w:rsidR="00F3146B" w:rsidRDefault="00B22CEC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     </w:t>
      </w:r>
      <w:r w:rsidR="00F3146B">
        <w:rPr>
          <w:noProof/>
          <w:lang w:eastAsia="pt-BR"/>
        </w:rPr>
        <w:t>Leia o texto e responda:</w:t>
      </w:r>
    </w:p>
    <w:p w:rsidR="000E4401" w:rsidRPr="008D513D" w:rsidRDefault="000E4401" w:rsidP="00A90329">
      <w:pPr>
        <w:rPr>
          <w:b/>
          <w:noProof/>
          <w:lang w:eastAsia="pt-BR"/>
        </w:rPr>
      </w:pPr>
      <w:r>
        <w:rPr>
          <w:noProof/>
          <w:lang w:eastAsia="pt-BR"/>
        </w:rPr>
        <w:t xml:space="preserve">   </w:t>
      </w:r>
      <w:r w:rsidR="008D513D">
        <w:rPr>
          <w:noProof/>
          <w:lang w:eastAsia="pt-BR"/>
        </w:rPr>
        <w:t xml:space="preserve">                                        </w:t>
      </w:r>
      <w:r w:rsidR="00A90329">
        <w:rPr>
          <w:noProof/>
          <w:lang w:eastAsia="pt-BR"/>
        </w:rPr>
        <w:t xml:space="preserve">                                         </w:t>
      </w:r>
      <w:r w:rsidR="008D513D">
        <w:rPr>
          <w:noProof/>
          <w:lang w:eastAsia="pt-BR"/>
        </w:rPr>
        <w:t xml:space="preserve"> </w:t>
      </w:r>
      <w:r w:rsidRPr="008D513D">
        <w:rPr>
          <w:b/>
          <w:noProof/>
          <w:lang w:eastAsia="pt-BR"/>
        </w:rPr>
        <w:t>As vogais</w:t>
      </w:r>
    </w:p>
    <w:p w:rsidR="000E4401" w:rsidRDefault="000E4401" w:rsidP="00A90329">
      <w:pPr>
        <w:rPr>
          <w:noProof/>
          <w:lang w:eastAsia="pt-BR"/>
        </w:rPr>
      </w:pPr>
      <w:r>
        <w:rPr>
          <w:noProof/>
          <w:lang w:eastAsia="pt-BR"/>
        </w:rPr>
        <w:t>Somos cinco amiguinhas</w:t>
      </w:r>
    </w:p>
    <w:p w:rsidR="000E4401" w:rsidRDefault="000E4401" w:rsidP="00A90329">
      <w:pPr>
        <w:rPr>
          <w:noProof/>
          <w:lang w:eastAsia="pt-BR"/>
        </w:rPr>
      </w:pPr>
      <w:r>
        <w:rPr>
          <w:noProof/>
          <w:lang w:eastAsia="pt-BR"/>
        </w:rPr>
        <w:t>E adoramos passear.</w:t>
      </w:r>
    </w:p>
    <w:p w:rsidR="000E4401" w:rsidRDefault="00F3146B" w:rsidP="00A90329">
      <w:pPr>
        <w:rPr>
          <w:noProof/>
          <w:lang w:eastAsia="pt-BR"/>
        </w:rPr>
      </w:pPr>
      <w:r>
        <w:rPr>
          <w:noProof/>
          <w:lang w:eastAsia="pt-BR"/>
        </w:rPr>
        <w:t>Quando damos as mão</w:t>
      </w:r>
      <w:r w:rsidR="000E4401">
        <w:rPr>
          <w:noProof/>
          <w:lang w:eastAsia="pt-BR"/>
        </w:rPr>
        <w:t>zinhas,</w:t>
      </w:r>
    </w:p>
    <w:p w:rsidR="000E4401" w:rsidRDefault="000E4401" w:rsidP="00A90329">
      <w:pPr>
        <w:rPr>
          <w:noProof/>
          <w:lang w:eastAsia="pt-BR"/>
        </w:rPr>
      </w:pPr>
      <w:r>
        <w:rPr>
          <w:noProof/>
          <w:lang w:eastAsia="pt-BR"/>
        </w:rPr>
        <w:t>Vejam só o que vai dar.</w:t>
      </w:r>
    </w:p>
    <w:p w:rsidR="00A90329" w:rsidRDefault="000E4401" w:rsidP="00A90329">
      <w:pPr>
        <w:rPr>
          <w:noProof/>
          <w:lang w:eastAsia="pt-BR"/>
        </w:rPr>
      </w:pPr>
      <w:r>
        <w:rPr>
          <w:noProof/>
          <w:lang w:eastAsia="pt-BR"/>
        </w:rPr>
        <w:t>A,E,I,O,U</w:t>
      </w:r>
    </w:p>
    <w:p w:rsidR="000E4401" w:rsidRDefault="002626F3" w:rsidP="002D28F7">
      <w:pPr>
        <w:rPr>
          <w:noProof/>
          <w:lang w:eastAsia="pt-BR"/>
        </w:rPr>
      </w:pPr>
      <w:r>
        <w:rPr>
          <w:noProof/>
          <w:lang w:eastAsia="pt-BR"/>
        </w:rPr>
        <w:t>1 )</w:t>
      </w:r>
      <w:r w:rsidR="00A90329">
        <w:rPr>
          <w:noProof/>
          <w:lang w:eastAsia="pt-BR"/>
        </w:rPr>
        <w:t xml:space="preserve">  </w:t>
      </w:r>
      <w:r>
        <w:rPr>
          <w:noProof/>
          <w:lang w:eastAsia="pt-BR"/>
        </w:rPr>
        <w:t xml:space="preserve"> </w:t>
      </w:r>
      <w:r w:rsidR="000E4401">
        <w:rPr>
          <w:noProof/>
          <w:lang w:eastAsia="pt-BR"/>
        </w:rPr>
        <w:t>A letra da canção fala sobre:</w:t>
      </w:r>
    </w:p>
    <w:p w:rsidR="000E4401" w:rsidRDefault="00A90329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</w:t>
      </w:r>
      <w:r w:rsidR="000E4401">
        <w:rPr>
          <w:noProof/>
          <w:lang w:eastAsia="pt-BR"/>
        </w:rPr>
        <w:t xml:space="preserve">(    )o alfabeto             </w:t>
      </w:r>
      <w:r>
        <w:rPr>
          <w:noProof/>
          <w:lang w:eastAsia="pt-BR"/>
        </w:rPr>
        <w:t xml:space="preserve">            </w:t>
      </w:r>
      <w:r w:rsidR="000E4401">
        <w:rPr>
          <w:noProof/>
          <w:lang w:eastAsia="pt-BR"/>
        </w:rPr>
        <w:t xml:space="preserve"> (   )as vogais</w:t>
      </w:r>
    </w:p>
    <w:p w:rsidR="000E4401" w:rsidRDefault="00A90329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</w:t>
      </w:r>
      <w:r w:rsidR="00F3146B">
        <w:rPr>
          <w:noProof/>
          <w:lang w:eastAsia="pt-BR"/>
        </w:rPr>
        <w:t>(   ) A lí</w:t>
      </w:r>
      <w:r w:rsidR="000E4401">
        <w:rPr>
          <w:noProof/>
          <w:lang w:eastAsia="pt-BR"/>
        </w:rPr>
        <w:t>ngua portuguesa         (   )as consoantes</w:t>
      </w:r>
    </w:p>
    <w:p w:rsidR="00DC02FB" w:rsidRDefault="002626F3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2) </w:t>
      </w:r>
      <w:r w:rsidR="00F3146B">
        <w:rPr>
          <w:noProof/>
          <w:lang w:eastAsia="pt-BR"/>
        </w:rPr>
        <w:t xml:space="preserve"> </w:t>
      </w:r>
      <w:r w:rsidR="000E4401">
        <w:rPr>
          <w:noProof/>
          <w:lang w:eastAsia="pt-BR"/>
        </w:rPr>
        <w:t>Quantas vogais aparecem na canção</w:t>
      </w:r>
      <w:r w:rsidR="00F3146B">
        <w:rPr>
          <w:noProof/>
          <w:lang w:eastAsia="pt-BR"/>
        </w:rPr>
        <w:t>? M</w:t>
      </w:r>
      <w:r w:rsidR="00DC02FB">
        <w:rPr>
          <w:noProof/>
          <w:lang w:eastAsia="pt-BR"/>
        </w:rPr>
        <w:t>arque um X</w:t>
      </w:r>
    </w:p>
    <w:p w:rsidR="002626F3" w:rsidRDefault="00A90329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</w:t>
      </w:r>
      <w:r w:rsidR="009E0A1C">
        <w:rPr>
          <w:noProof/>
          <w:lang w:eastAsia="pt-BR"/>
        </w:rPr>
        <w:t xml:space="preserve">     </w:t>
      </w:r>
      <w:r w:rsidR="00DC02FB">
        <w:rPr>
          <w:noProof/>
          <w:lang w:eastAsia="pt-BR"/>
        </w:rPr>
        <w:t>(   )</w:t>
      </w:r>
      <w:r w:rsidR="0025666A">
        <w:rPr>
          <w:noProof/>
          <w:lang w:eastAsia="pt-BR"/>
        </w:rPr>
        <w:t xml:space="preserve"> </w:t>
      </w:r>
      <w:r w:rsidR="00DC02FB">
        <w:rPr>
          <w:noProof/>
          <w:lang w:eastAsia="pt-BR"/>
        </w:rPr>
        <w:t>6              (   )</w:t>
      </w:r>
      <w:r w:rsidR="0025666A">
        <w:rPr>
          <w:noProof/>
          <w:lang w:eastAsia="pt-BR"/>
        </w:rPr>
        <w:t xml:space="preserve"> </w:t>
      </w:r>
      <w:r w:rsidR="00DC02FB">
        <w:rPr>
          <w:noProof/>
          <w:lang w:eastAsia="pt-BR"/>
        </w:rPr>
        <w:t>4         (   ) 5</w:t>
      </w:r>
    </w:p>
    <w:p w:rsidR="00DA51A5" w:rsidRDefault="009E0A1C" w:rsidP="002D28F7">
      <w:pPr>
        <w:rPr>
          <w:noProof/>
          <w:lang w:eastAsia="pt-BR"/>
        </w:rPr>
      </w:pPr>
      <w:r>
        <w:rPr>
          <w:noProof/>
          <w:lang w:eastAsia="pt-BR"/>
        </w:rPr>
        <w:t>3) Pinte as vogais</w:t>
      </w:r>
      <w:r w:rsidR="00DA51A5">
        <w:rPr>
          <w:noProof/>
          <w:lang w:eastAsia="pt-BR"/>
        </w:rPr>
        <w:t xml:space="preserve"> de vermelho:</w:t>
      </w:r>
    </w:p>
    <w:p w:rsidR="002626F3" w:rsidRDefault="002626F3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 </w:t>
      </w:r>
      <w:r w:rsidR="00DA51A5">
        <w:rPr>
          <w:noProof/>
          <w:lang w:eastAsia="pt-BR"/>
        </w:rPr>
        <w:drawing>
          <wp:inline distT="0" distB="0" distL="0" distR="0">
            <wp:extent cx="2568604" cy="2028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008" cy="202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A1C" w:rsidRDefault="00F3146B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 </w:t>
      </w:r>
    </w:p>
    <w:p w:rsidR="009E0A1C" w:rsidRDefault="009E0A1C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4) </w:t>
      </w:r>
      <w:r w:rsidR="00C82568">
        <w:rPr>
          <w:noProof/>
          <w:lang w:eastAsia="pt-BR"/>
        </w:rPr>
        <w:t>As vogais formam palavrinhas quando se juntam. Ligue as palavras as cenas correta, e as escreva dentro dos balões.</w:t>
      </w:r>
    </w:p>
    <w:p w:rsidR="00C82568" w:rsidRDefault="00DA51A5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  </w:t>
      </w:r>
      <w:r w:rsidR="00C82568">
        <w:rPr>
          <w:noProof/>
          <w:lang w:eastAsia="pt-BR"/>
        </w:rPr>
        <w:drawing>
          <wp:inline distT="0" distB="0" distL="0" distR="0">
            <wp:extent cx="783167" cy="647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400" cy="65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   </w:t>
      </w:r>
      <w:r w:rsidR="00685B30">
        <w:rPr>
          <w:noProof/>
          <w:lang w:eastAsia="pt-BR"/>
        </w:rPr>
        <w:t xml:space="preserve">                                             </w:t>
      </w:r>
      <w:r w:rsidR="00685B30">
        <w:rPr>
          <w:noProof/>
          <w:lang w:eastAsia="pt-BR"/>
        </w:rPr>
        <w:drawing>
          <wp:inline distT="0" distB="0" distL="0" distR="0">
            <wp:extent cx="491289" cy="5334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85" cy="53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B30">
        <w:rPr>
          <w:noProof/>
          <w:lang w:eastAsia="pt-BR"/>
        </w:rPr>
        <w:t xml:space="preserve">               </w:t>
      </w:r>
    </w:p>
    <w:p w:rsidR="00C82568" w:rsidRDefault="00C82568" w:rsidP="002D28F7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362180FD" wp14:editId="3E5E410E">
            <wp:extent cx="638175" cy="57756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78" cy="58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B30">
        <w:rPr>
          <w:noProof/>
          <w:lang w:eastAsia="pt-BR"/>
        </w:rPr>
        <w:t xml:space="preserve">                                                        </w:t>
      </w:r>
      <w:r w:rsidR="00685B30">
        <w:rPr>
          <w:noProof/>
          <w:lang w:eastAsia="pt-BR"/>
        </w:rPr>
        <w:drawing>
          <wp:inline distT="0" distB="0" distL="0" distR="0">
            <wp:extent cx="533400" cy="47573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9" cy="48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568" w:rsidRDefault="00685B30" w:rsidP="002D28F7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A0EB242" wp14:editId="20D9814B">
            <wp:extent cx="770853" cy="5334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108" cy="55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                                                   </w:t>
      </w:r>
      <w:r>
        <w:rPr>
          <w:noProof/>
          <w:lang w:eastAsia="pt-BR"/>
        </w:rPr>
        <w:drawing>
          <wp:inline distT="0" distB="0" distL="0" distR="0">
            <wp:extent cx="514350" cy="408662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54" cy="41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48E" w:rsidRDefault="00DA51A5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5) </w:t>
      </w:r>
      <w:r w:rsidR="00685B30">
        <w:rPr>
          <w:noProof/>
          <w:lang w:eastAsia="pt-BR"/>
        </w:rPr>
        <w:t>Co</w:t>
      </w:r>
      <w:r w:rsidR="007C55FA">
        <w:rPr>
          <w:noProof/>
          <w:lang w:eastAsia="pt-BR"/>
        </w:rPr>
        <w:t>mplete as palavras com GA , GO ou</w:t>
      </w:r>
      <w:r w:rsidR="00685B30">
        <w:rPr>
          <w:noProof/>
          <w:lang w:eastAsia="pt-BR"/>
        </w:rPr>
        <w:t xml:space="preserve"> GU:</w:t>
      </w:r>
    </w:p>
    <w:p w:rsidR="00685B30" w:rsidRDefault="007C55FA" w:rsidP="002D28F7">
      <w:pPr>
        <w:rPr>
          <w:noProof/>
          <w:lang w:eastAsia="pt-BR"/>
        </w:rPr>
      </w:pPr>
      <w:r>
        <w:rPr>
          <w:noProof/>
          <w:lang w:eastAsia="pt-BR"/>
        </w:rPr>
        <w:t>_____iaba       ______iola        ______loso      a _______do       _______linha       _______teira       ______rila</w:t>
      </w:r>
    </w:p>
    <w:p w:rsidR="007C55FA" w:rsidRDefault="007C55FA" w:rsidP="002D28F7">
      <w:pPr>
        <w:rPr>
          <w:noProof/>
          <w:lang w:eastAsia="pt-BR"/>
        </w:rPr>
      </w:pPr>
      <w:r>
        <w:rPr>
          <w:noProof/>
          <w:lang w:eastAsia="pt-BR"/>
        </w:rPr>
        <w:t>____n_____rra         ________veta         _______fanhoto</w:t>
      </w:r>
    </w:p>
    <w:p w:rsidR="00B7538A" w:rsidRDefault="00DA51A5" w:rsidP="007C55FA">
      <w:pPr>
        <w:rPr>
          <w:noProof/>
          <w:lang w:eastAsia="pt-BR"/>
        </w:rPr>
      </w:pPr>
      <w:r>
        <w:rPr>
          <w:noProof/>
          <w:lang w:eastAsia="pt-BR"/>
        </w:rPr>
        <w:t xml:space="preserve">        </w:t>
      </w:r>
    </w:p>
    <w:p w:rsidR="00B7538A" w:rsidRDefault="00DA51A5" w:rsidP="002D28F7">
      <w:pPr>
        <w:rPr>
          <w:noProof/>
          <w:lang w:eastAsia="pt-BR"/>
        </w:rPr>
      </w:pPr>
      <w:r>
        <w:rPr>
          <w:noProof/>
          <w:lang w:eastAsia="pt-BR"/>
        </w:rPr>
        <w:t>6)</w:t>
      </w:r>
      <w:r w:rsidR="00B7538A">
        <w:rPr>
          <w:noProof/>
          <w:lang w:eastAsia="pt-BR"/>
        </w:rPr>
        <w:t xml:space="preserve">  Copie os encontros vocálicos da  palavras abaixo.</w:t>
      </w:r>
      <w:r>
        <w:rPr>
          <w:noProof/>
          <w:lang w:eastAsia="pt-BR"/>
        </w:rPr>
        <w:t xml:space="preserve">                                                                            </w:t>
      </w:r>
    </w:p>
    <w:p w:rsidR="00B7538A" w:rsidRDefault="00DA51A5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      </w:t>
      </w:r>
      <w:r w:rsidR="00B7538A">
        <w:rPr>
          <w:noProof/>
          <w:lang w:eastAsia="pt-BR"/>
        </w:rPr>
        <w:t>Poesia________              baile_______</w:t>
      </w:r>
    </w:p>
    <w:p w:rsidR="00B7538A" w:rsidRDefault="00DA51A5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     </w:t>
      </w:r>
      <w:r w:rsidR="00B7538A">
        <w:rPr>
          <w:noProof/>
          <w:lang w:eastAsia="pt-BR"/>
        </w:rPr>
        <w:t>Ouvido______                 louco______</w:t>
      </w:r>
    </w:p>
    <w:p w:rsidR="00B7538A" w:rsidRDefault="00DA51A5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     </w:t>
      </w:r>
      <w:r w:rsidR="00B7538A">
        <w:rPr>
          <w:noProof/>
          <w:lang w:eastAsia="pt-BR"/>
        </w:rPr>
        <w:t>Muito______                   história_____</w:t>
      </w:r>
    </w:p>
    <w:p w:rsidR="00B7538A" w:rsidRDefault="00DA51A5" w:rsidP="002D28F7">
      <w:pPr>
        <w:rPr>
          <w:noProof/>
          <w:lang w:eastAsia="pt-BR"/>
        </w:rPr>
      </w:pPr>
      <w:r>
        <w:rPr>
          <w:noProof/>
          <w:lang w:eastAsia="pt-BR"/>
        </w:rPr>
        <w:t>7)</w:t>
      </w:r>
      <w:r w:rsidR="0025666A">
        <w:rPr>
          <w:noProof/>
          <w:lang w:eastAsia="pt-BR"/>
        </w:rPr>
        <w:t xml:space="preserve"> P</w:t>
      </w:r>
      <w:r w:rsidR="007B6E3D">
        <w:rPr>
          <w:noProof/>
          <w:lang w:eastAsia="pt-BR"/>
        </w:rPr>
        <w:t>inte as letras que formam seu nome</w:t>
      </w:r>
      <w:r>
        <w:rPr>
          <w:noProof/>
          <w:lang w:eastAsia="pt-BR"/>
        </w:rPr>
        <w:t>:</w:t>
      </w:r>
    </w:p>
    <w:tbl>
      <w:tblPr>
        <w:tblpPr w:leftFromText="141" w:rightFromText="141" w:vertAnchor="text" w:tblpY="1"/>
        <w:tblOverlap w:val="never"/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E3532" w:rsidRPr="004E3532" w:rsidTr="00DA51A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532" w:rsidRPr="004E3532" w:rsidRDefault="004E3532" w:rsidP="00DA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3532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532" w:rsidRPr="004E3532" w:rsidRDefault="004E3532" w:rsidP="00DA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3532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532" w:rsidRPr="004E3532" w:rsidRDefault="004E3532" w:rsidP="00DA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3532"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</w:p>
        </w:tc>
      </w:tr>
      <w:tr w:rsidR="004E3532" w:rsidRPr="004E3532" w:rsidTr="00DA51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532" w:rsidRPr="004E3532" w:rsidRDefault="004E3532" w:rsidP="00DA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3532">
              <w:rPr>
                <w:rFonts w:ascii="Calibri" w:eastAsia="Times New Roman" w:hAnsi="Calibri" w:cs="Calibri"/>
                <w:color w:val="000000"/>
                <w:lang w:eastAsia="pt-BR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532" w:rsidRPr="004E3532" w:rsidRDefault="004E3532" w:rsidP="00DA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3532"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532" w:rsidRPr="004E3532" w:rsidRDefault="004E3532" w:rsidP="00DA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3532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4E3532" w:rsidRPr="004E3532" w:rsidTr="00DA51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532" w:rsidRPr="004E3532" w:rsidRDefault="004E3532" w:rsidP="00DA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3532">
              <w:rPr>
                <w:rFonts w:ascii="Calibri" w:eastAsia="Times New Roman" w:hAnsi="Calibri" w:cs="Calibri"/>
                <w:color w:val="000000"/>
                <w:lang w:eastAsia="pt-BR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532" w:rsidRPr="004E3532" w:rsidRDefault="004E3532" w:rsidP="00DA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3532">
              <w:rPr>
                <w:rFonts w:ascii="Calibri" w:eastAsia="Times New Roman" w:hAnsi="Calibri" w:cs="Calibri"/>
                <w:color w:val="000000"/>
                <w:lang w:eastAsia="pt-BR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532" w:rsidRPr="004E3532" w:rsidRDefault="004E3532" w:rsidP="00DA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3532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</w:p>
        </w:tc>
      </w:tr>
      <w:tr w:rsidR="004E3532" w:rsidRPr="004E3532" w:rsidTr="00DA51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532" w:rsidRPr="004E3532" w:rsidRDefault="004E3532" w:rsidP="00DA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3532">
              <w:rPr>
                <w:rFonts w:ascii="Calibri" w:eastAsia="Times New Roman" w:hAnsi="Calibri" w:cs="Calibri"/>
                <w:color w:val="000000"/>
                <w:lang w:eastAsia="pt-BR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532" w:rsidRPr="004E3532" w:rsidRDefault="004E3532" w:rsidP="00DA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3532">
              <w:rPr>
                <w:rFonts w:ascii="Calibri" w:eastAsia="Times New Roman" w:hAnsi="Calibri" w:cs="Calibri"/>
                <w:color w:val="000000"/>
                <w:lang w:eastAsia="pt-BR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532" w:rsidRPr="004E3532" w:rsidRDefault="004E3532" w:rsidP="00DA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3532">
              <w:rPr>
                <w:rFonts w:ascii="Calibri" w:eastAsia="Times New Roman" w:hAnsi="Calibri" w:cs="Calibri"/>
                <w:color w:val="000000"/>
                <w:lang w:eastAsia="pt-BR"/>
              </w:rPr>
              <w:t>L</w:t>
            </w:r>
          </w:p>
        </w:tc>
      </w:tr>
      <w:tr w:rsidR="004E3532" w:rsidRPr="004E3532" w:rsidTr="00DA51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532" w:rsidRPr="004E3532" w:rsidRDefault="004E3532" w:rsidP="00DA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3532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532" w:rsidRPr="004E3532" w:rsidRDefault="004E3532" w:rsidP="00DA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3532"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532" w:rsidRPr="004E3532" w:rsidRDefault="004E3532" w:rsidP="00DA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3532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</w:p>
        </w:tc>
      </w:tr>
      <w:tr w:rsidR="004E3532" w:rsidRPr="004E3532" w:rsidTr="00DA51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532" w:rsidRPr="004E3532" w:rsidRDefault="004E3532" w:rsidP="00DA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3532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532" w:rsidRPr="004E3532" w:rsidRDefault="004E3532" w:rsidP="00DA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3532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532" w:rsidRPr="004E3532" w:rsidRDefault="004E3532" w:rsidP="00DA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3532"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</w:p>
        </w:tc>
      </w:tr>
      <w:tr w:rsidR="004E3532" w:rsidRPr="004E3532" w:rsidTr="00DA51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532" w:rsidRPr="004E3532" w:rsidRDefault="004E3532" w:rsidP="00DA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3532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532" w:rsidRPr="004E3532" w:rsidRDefault="004E3532" w:rsidP="00DA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3532"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532" w:rsidRPr="004E3532" w:rsidRDefault="004E3532" w:rsidP="00DA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3532">
              <w:rPr>
                <w:rFonts w:ascii="Calibri" w:eastAsia="Times New Roman" w:hAnsi="Calibri" w:cs="Calibri"/>
                <w:color w:val="000000"/>
                <w:lang w:eastAsia="pt-BR"/>
              </w:rPr>
              <w:t>U</w:t>
            </w:r>
          </w:p>
        </w:tc>
      </w:tr>
      <w:tr w:rsidR="004E3532" w:rsidRPr="004E3532" w:rsidTr="00DA51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532" w:rsidRPr="004E3532" w:rsidRDefault="004E3532" w:rsidP="00DA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3532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532" w:rsidRPr="004E3532" w:rsidRDefault="004E3532" w:rsidP="00DA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3532">
              <w:rPr>
                <w:rFonts w:ascii="Calibri" w:eastAsia="Times New Roman" w:hAnsi="Calibri" w:cs="Calibri"/>
                <w:color w:val="000000"/>
                <w:lang w:eastAsia="pt-BR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532" w:rsidRPr="004E3532" w:rsidRDefault="004E3532" w:rsidP="00DA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3532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4E3532" w:rsidRPr="004E3532" w:rsidTr="00DA51A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532" w:rsidRPr="004E3532" w:rsidRDefault="004E3532" w:rsidP="00DA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3532">
              <w:rPr>
                <w:rFonts w:ascii="Calibri" w:eastAsia="Times New Roman" w:hAnsi="Calibri" w:cs="Calibri"/>
                <w:color w:val="000000"/>
                <w:lang w:eastAsia="pt-BR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532" w:rsidRPr="004E3532" w:rsidRDefault="004E3532" w:rsidP="00DA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3532">
              <w:rPr>
                <w:rFonts w:ascii="Calibri" w:eastAsia="Times New Roman" w:hAnsi="Calibri" w:cs="Calibri"/>
                <w:color w:val="000000"/>
                <w:lang w:eastAsia="pt-BR"/>
              </w:rPr>
              <w:t>Z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E3532" w:rsidRPr="004E3532" w:rsidRDefault="004E3532" w:rsidP="00DA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353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3532" w:rsidRPr="004E3532" w:rsidTr="00DA51A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532" w:rsidRPr="004E3532" w:rsidRDefault="004E3532" w:rsidP="00DA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532" w:rsidRPr="004E3532" w:rsidRDefault="004E3532" w:rsidP="00DA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E3532" w:rsidRPr="004E3532" w:rsidRDefault="004E3532" w:rsidP="00DA51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:rsidR="00DA51A5" w:rsidRDefault="00DA51A5" w:rsidP="002D28F7">
      <w:pPr>
        <w:rPr>
          <w:noProof/>
          <w:lang w:eastAsia="pt-BR"/>
        </w:rPr>
      </w:pPr>
    </w:p>
    <w:p w:rsidR="00DA51A5" w:rsidRPr="00DA51A5" w:rsidRDefault="00DA51A5" w:rsidP="00DA51A5">
      <w:pPr>
        <w:rPr>
          <w:lang w:eastAsia="pt-BR"/>
        </w:rPr>
      </w:pPr>
    </w:p>
    <w:p w:rsidR="00DA51A5" w:rsidRDefault="00DA51A5" w:rsidP="00DA51A5">
      <w:pPr>
        <w:tabs>
          <w:tab w:val="left" w:pos="1380"/>
        </w:tabs>
        <w:rPr>
          <w:noProof/>
          <w:lang w:eastAsia="pt-BR"/>
        </w:rPr>
      </w:pPr>
      <w:r>
        <w:rPr>
          <w:noProof/>
          <w:lang w:eastAsia="pt-BR"/>
        </w:rPr>
        <w:tab/>
        <w:t xml:space="preserve">                                                                   </w:t>
      </w:r>
    </w:p>
    <w:p w:rsidR="004E3532" w:rsidRDefault="00DA51A5" w:rsidP="007C55FA">
      <w:pPr>
        <w:rPr>
          <w:noProof/>
          <w:lang w:eastAsia="pt-BR"/>
        </w:rPr>
      </w:pPr>
      <w:r>
        <w:rPr>
          <w:noProof/>
          <w:lang w:eastAsia="pt-BR"/>
        </w:rPr>
        <w:br w:type="textWrapping" w:clear="all"/>
        <w:t xml:space="preserve">8) </w:t>
      </w:r>
      <w:r w:rsidR="007C55FA">
        <w:rPr>
          <w:noProof/>
          <w:lang w:eastAsia="pt-BR"/>
        </w:rPr>
        <w:t>Descubra a palavra intrusa ,circule –a e complete a frase :</w:t>
      </w:r>
    </w:p>
    <w:p w:rsidR="007C55FA" w:rsidRDefault="007C55FA" w:rsidP="007C55FA">
      <w:pPr>
        <w:rPr>
          <w:b/>
          <w:noProof/>
          <w:lang w:eastAsia="pt-BR"/>
        </w:rPr>
      </w:pPr>
      <w:r>
        <w:rPr>
          <w:b/>
          <w:noProof/>
          <w:lang w:eastAsia="pt-BR"/>
        </w:rPr>
        <w:t>Dedo         dado      dinossauro     tatu      Davi</w:t>
      </w:r>
    </w:p>
    <w:p w:rsidR="007C55FA" w:rsidRDefault="007C55FA" w:rsidP="007C55FA">
      <w:pPr>
        <w:rPr>
          <w:noProof/>
          <w:lang w:eastAsia="pt-BR"/>
        </w:rPr>
      </w:pPr>
      <w:r>
        <w:rPr>
          <w:noProof/>
          <w:lang w:eastAsia="pt-BR"/>
        </w:rPr>
        <w:t>A palavra intrusa é_____________pois é a única que não inicia com a letra __________.</w:t>
      </w:r>
    </w:p>
    <w:p w:rsidR="007C55FA" w:rsidRPr="007C55FA" w:rsidRDefault="007C55FA" w:rsidP="007C55FA">
      <w:pPr>
        <w:rPr>
          <w:noProof/>
          <w:lang w:eastAsia="pt-BR"/>
        </w:rPr>
      </w:pPr>
    </w:p>
    <w:p w:rsidR="004E3532" w:rsidRDefault="004E3532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  </w:t>
      </w:r>
    </w:p>
    <w:p w:rsidR="00F1003A" w:rsidRDefault="00F1003A" w:rsidP="002D28F7">
      <w:pPr>
        <w:rPr>
          <w:noProof/>
          <w:lang w:eastAsia="pt-BR"/>
        </w:rPr>
      </w:pPr>
      <w:r>
        <w:rPr>
          <w:noProof/>
          <w:lang w:eastAsia="pt-BR"/>
        </w:rPr>
        <w:t>9) Forme palavras com as sílabas abaixo:</w:t>
      </w:r>
    </w:p>
    <w:p w:rsidR="002626F3" w:rsidRDefault="00DA51A5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  </w:t>
      </w:r>
      <w:r w:rsidR="00F1003A">
        <w:rPr>
          <w:noProof/>
          <w:lang w:eastAsia="pt-BR"/>
        </w:rPr>
        <w:drawing>
          <wp:inline distT="0" distB="0" distL="0" distR="0">
            <wp:extent cx="4867275" cy="27622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03A" w:rsidRDefault="00F1003A" w:rsidP="002D28F7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181600" cy="19145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329" w:rsidRDefault="00DA51A5" w:rsidP="002D28F7">
      <w:pPr>
        <w:rPr>
          <w:noProof/>
          <w:lang w:eastAsia="pt-BR"/>
        </w:rPr>
      </w:pPr>
      <w:r>
        <w:rPr>
          <w:noProof/>
          <w:lang w:eastAsia="pt-BR"/>
        </w:rPr>
        <w:t>10)</w:t>
      </w:r>
      <w:r w:rsidR="00A90329">
        <w:rPr>
          <w:noProof/>
          <w:lang w:eastAsia="pt-BR"/>
        </w:rPr>
        <w:t xml:space="preserve"> Complete as palavras com as vogais:</w:t>
      </w:r>
    </w:p>
    <w:p w:rsidR="00DA51A5" w:rsidRDefault="00A90329" w:rsidP="002D28F7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095500" cy="723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                    </w:t>
      </w:r>
      <w:r>
        <w:rPr>
          <w:noProof/>
          <w:lang w:eastAsia="pt-BR"/>
        </w:rPr>
        <w:drawing>
          <wp:inline distT="0" distB="0" distL="0" distR="0">
            <wp:extent cx="2400300" cy="723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329" w:rsidRDefault="00A90329" w:rsidP="002D28F7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390775" cy="6572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           </w:t>
      </w:r>
      <w:r>
        <w:rPr>
          <w:noProof/>
          <w:lang w:eastAsia="pt-BR"/>
        </w:rPr>
        <w:drawing>
          <wp:inline distT="0" distB="0" distL="0" distR="0">
            <wp:extent cx="2390775" cy="7048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6E2" w:rsidRDefault="00A90329" w:rsidP="002D28F7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343150" cy="6858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                  </w:t>
      </w:r>
      <w:r>
        <w:rPr>
          <w:noProof/>
          <w:lang w:eastAsia="pt-BR"/>
        </w:rPr>
        <w:drawing>
          <wp:inline distT="0" distB="0" distL="0" distR="0">
            <wp:extent cx="2324100" cy="8572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CEC" w:rsidRDefault="00B22CEC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</w:t>
      </w:r>
    </w:p>
    <w:sectPr w:rsidR="00B22CEC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attachedTemplate r:id="rId1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01"/>
    <w:rsid w:val="0005354F"/>
    <w:rsid w:val="00065109"/>
    <w:rsid w:val="000B149C"/>
    <w:rsid w:val="000C30AF"/>
    <w:rsid w:val="000E4401"/>
    <w:rsid w:val="001B745C"/>
    <w:rsid w:val="001D1A53"/>
    <w:rsid w:val="00232774"/>
    <w:rsid w:val="0025666A"/>
    <w:rsid w:val="002626F3"/>
    <w:rsid w:val="002646E2"/>
    <w:rsid w:val="002D28F7"/>
    <w:rsid w:val="00305B3D"/>
    <w:rsid w:val="003637CF"/>
    <w:rsid w:val="0042655E"/>
    <w:rsid w:val="004B3388"/>
    <w:rsid w:val="004D2365"/>
    <w:rsid w:val="004E3532"/>
    <w:rsid w:val="005001BE"/>
    <w:rsid w:val="005F6862"/>
    <w:rsid w:val="00602EDB"/>
    <w:rsid w:val="00685B30"/>
    <w:rsid w:val="006A49CC"/>
    <w:rsid w:val="006C1E34"/>
    <w:rsid w:val="007B6E3D"/>
    <w:rsid w:val="007C55FA"/>
    <w:rsid w:val="007F5B0A"/>
    <w:rsid w:val="00806A1F"/>
    <w:rsid w:val="00863F2B"/>
    <w:rsid w:val="0088202C"/>
    <w:rsid w:val="008D513D"/>
    <w:rsid w:val="008D6237"/>
    <w:rsid w:val="009546C0"/>
    <w:rsid w:val="009E0A1C"/>
    <w:rsid w:val="00A16850"/>
    <w:rsid w:val="00A37FC8"/>
    <w:rsid w:val="00A90329"/>
    <w:rsid w:val="00B22CEC"/>
    <w:rsid w:val="00B5199A"/>
    <w:rsid w:val="00B7538A"/>
    <w:rsid w:val="00C81A87"/>
    <w:rsid w:val="00C82568"/>
    <w:rsid w:val="00D10600"/>
    <w:rsid w:val="00D76D9B"/>
    <w:rsid w:val="00DA51A5"/>
    <w:rsid w:val="00DC02FB"/>
    <w:rsid w:val="00DF06FD"/>
    <w:rsid w:val="00EB548E"/>
    <w:rsid w:val="00F1003A"/>
    <w:rsid w:val="00F3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483D2700"/>
  <w15:docId w15:val="{4BA5A831-A46F-45DF-AD43-50092E67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image" Target="media/image13.png" /><Relationship Id="rId3" Type="http://schemas.openxmlformats.org/officeDocument/2006/relationships/styles" Target="styles.xml" /><Relationship Id="rId21" Type="http://schemas.openxmlformats.org/officeDocument/2006/relationships/image" Target="media/image16.png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image" Target="media/image12.png" /><Relationship Id="rId2" Type="http://schemas.openxmlformats.org/officeDocument/2006/relationships/numbering" Target="numbering.xml" /><Relationship Id="rId16" Type="http://schemas.openxmlformats.org/officeDocument/2006/relationships/image" Target="media/image11.png" /><Relationship Id="rId20" Type="http://schemas.openxmlformats.org/officeDocument/2006/relationships/image" Target="media/image15.png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5" Type="http://schemas.openxmlformats.org/officeDocument/2006/relationships/image" Target="media/image10.png" /><Relationship Id="rId23" Type="http://schemas.openxmlformats.org/officeDocument/2006/relationships/theme" Target="theme/theme1.xml" /><Relationship Id="rId10" Type="http://schemas.openxmlformats.org/officeDocument/2006/relationships/image" Target="media/image5.png" /><Relationship Id="rId19" Type="http://schemas.openxmlformats.org/officeDocument/2006/relationships/image" Target="media/image14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image" Target="media/image9.png" /><Relationship Id="rId22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%207%20stater\Desktop\cabe&#231;alho%20de%20prova.dotx" TargetMode="Externa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1C6BF1-A8F9-468F-866E-5524574EA7A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cabeçalho%20de%20prova.dotx</Template>
  <TotalTime>0</TotalTime>
  <Pages>1</Pages>
  <Words>462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 stater</dc:creator>
  <cp:lastModifiedBy>douglasfirmedossantos@gmail.com</cp:lastModifiedBy>
  <cp:revision>2</cp:revision>
  <dcterms:created xsi:type="dcterms:W3CDTF">2020-06-05T16:06:00Z</dcterms:created>
  <dcterms:modified xsi:type="dcterms:W3CDTF">2020-06-05T16:06:00Z</dcterms:modified>
</cp:coreProperties>
</file>